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1E227" wp14:editId="336DCA23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067B" w:rsidRDefault="00BC067B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015.11--2016.03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烽火文化传媒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人以下 前端开发 所属行业 互联网/电子商务</w:t>
                            </w:r>
                          </w:p>
                          <w:p w:rsidR="009645A4" w:rsidRPr="003E4477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C067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BC067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07</w:t>
                            </w:r>
                            <w:r w:rsidR="0022063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韩睿品牌策划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(20-50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人)</w:t>
                            </w:r>
                            <w:r w:rsidRPr="00CE6270">
                              <w:rPr>
                                <w:rFonts w:ascii="微软雅黑" w:eastAsia="微软雅黑" w:hAnsi="微软雅黑" w:cstheme="minorBidi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5E7D9" wp14:editId="312C4507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前端开发</w:t>
                            </w:r>
                            <w:r w:rsidR="00C4534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E447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所属行业 互联网/电子商务</w:t>
                            </w:r>
                          </w:p>
                          <w:p w:rsidR="004C7556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1、负责web前端的开发和设计，利标准化代用Html5+Css3，搭建页面结构.。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2、负责APP的开发以及后期的维护工作。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br/>
                              <w:t>3、后期经常与程序员沟通进行完善特效</w:t>
                            </w:r>
                            <w:r w:rsidR="009C140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及程序</w:t>
                            </w:r>
                            <w:r w:rsidR="009C14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bug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504903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4C7556"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也负责Web应用和移动Web应用开发、负责跨浏览器兼容；</w:t>
                            </w:r>
                          </w:p>
                          <w:p w:rsidR="00F06F98" w:rsidRPr="00504903" w:rsidRDefault="00504903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5、</w:t>
                            </w:r>
                            <w:r w:rsidRP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为公司的项目提供创新的前端技术解决方案。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227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BC067B" w:rsidRDefault="00BC067B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015.11--2016.03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烽火文化传媒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人以下 前端开发 所属行业 互联网/电子商务</w:t>
                      </w:r>
                    </w:p>
                    <w:p w:rsidR="009645A4" w:rsidRPr="003E4477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C067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BC067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07</w:t>
                      </w:r>
                      <w:r w:rsidR="0022063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韩睿品牌策划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(20-50</w:t>
                      </w:r>
                      <w:r w:rsidRPr="00CE62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人)</w:t>
                      </w:r>
                      <w:r w:rsidRPr="00CE6270">
                        <w:rPr>
                          <w:rFonts w:ascii="微软雅黑" w:eastAsia="微软雅黑" w:hAnsi="微软雅黑" w:cstheme="minorBidi"/>
                          <w:noProof/>
                          <w:color w:val="000000"/>
                          <w:sz w:val="22"/>
                          <w:szCs w:val="22"/>
                        </w:rPr>
                        <w:drawing>
                          <wp:inline distT="0" distB="0" distL="0" distR="0" wp14:anchorId="28D5E7D9" wp14:editId="312C4507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前端开发</w:t>
                      </w:r>
                      <w:r w:rsidR="00C4534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E447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所属行业 互联网/电子商务</w:t>
                      </w:r>
                    </w:p>
                    <w:p w:rsidR="004C7556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1、负责web前端的开发和设计，利标准化代用Html5+Css3，搭建页面结构.。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2、负责APP的开发以及后期的维护工作。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br/>
                        <w:t>3、后期经常与程序员沟通进行完善特效</w:t>
                      </w:r>
                      <w:r w:rsidR="009C140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及程序</w:t>
                      </w:r>
                      <w:r w:rsidR="009C14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bug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。</w:t>
                      </w:r>
                    </w:p>
                    <w:p w:rsidR="00504903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4C7556"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也负责Web应用和移动Web应用开发、负责跨浏览器兼容；</w:t>
                      </w:r>
                    </w:p>
                    <w:p w:rsidR="00F06F98" w:rsidRPr="00504903" w:rsidRDefault="00504903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5、</w:t>
                      </w:r>
                      <w:r w:rsidRP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为公司的项目提供创新的前端技术解决方案。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5DA2" wp14:editId="4144DD2E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5DA2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5F293" wp14:editId="5597A21B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CD4714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C232" wp14:editId="7750D094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D3525F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EA47D" wp14:editId="33D950D0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A47D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9B7" wp14:editId="56C77643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4C66D4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0DECD" wp14:editId="4B403EFB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2EEEE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CFB39" wp14:editId="3EFEA3F5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1A1761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E4B75C" wp14:editId="665B1797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3BDE7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4ED85" wp14:editId="0538F637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6146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A48DC" wp14:editId="3DDA188F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48DC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CEA81" wp14:editId="05ED5EC9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EA81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A0BAC" wp14:editId="5F7ED0B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3BA0E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94FC0" wp14:editId="291541BB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C47281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779A1" wp14:editId="7B51CF08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F5864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052EE" wp14:editId="31FA330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18A4F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460B8" wp14:editId="7F7F5020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8ADA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14C" wp14:editId="5E9CFC3F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14C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5DC58" wp14:editId="7563058A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18595591691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wjngit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DC58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18595591691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wjngit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sz w:val="20"/>
                          <w:szCs w:val="20"/>
                        </w:rPr>
                        <w:t>163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87CB6" wp14:editId="76353C70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CDA6CD2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C8B4C" wp14:editId="4058D121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DFD5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BB5D5" wp14:editId="1B5B73DD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EF46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8A3B4" wp14:editId="152CEFA2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AABE0D8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1D903" wp14:editId="141F4D04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工作经验：两年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/>
                              </w:rPr>
                              <w:t>英语水平:</w:t>
                            </w:r>
                            <w: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D903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sz w:val="20"/>
                          <w:szCs w:val="20"/>
                        </w:rPr>
                        <w:t>工作经验：两年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/>
                        </w:rPr>
                        <w:t>英语水平:</w:t>
                      </w:r>
                      <w: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A4EEC" wp14:editId="45127D9D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03677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9CD9E" wp14:editId="03022196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4C3E6E3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F1C49" wp14:editId="3B7CD71E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D7C3F4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56604" wp14:editId="4A3786FD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CC7C19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F0591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82776" wp14:editId="78CE7F7A">
                <wp:simplePos x="0" y="0"/>
                <wp:positionH relativeFrom="column">
                  <wp:posOffset>-619655</wp:posOffset>
                </wp:positionH>
                <wp:positionV relativeFrom="paragraph">
                  <wp:posOffset>5979055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3D4C634" id="矩形 102" o:spid="_x0000_s1026" style="position:absolute;left:0;text-align:left;margin-left:-48.8pt;margin-top:470.8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EBF3A" wp14:editId="7BCAC931">
                <wp:simplePos x="0" y="0"/>
                <wp:positionH relativeFrom="column">
                  <wp:posOffset>-368923</wp:posOffset>
                </wp:positionH>
                <wp:positionV relativeFrom="paragraph">
                  <wp:posOffset>5976195</wp:posOffset>
                </wp:positionV>
                <wp:extent cx="1021080" cy="238125"/>
                <wp:effectExtent l="0" t="0" r="2667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65DF" id="矩形 125" o:spid="_x0000_s1026" style="position:absolute;left:0;text-align:left;margin-left:-29.05pt;margin-top:470.55pt;width:80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956030" wp14:editId="5697EB93">
                <wp:simplePos x="0" y="0"/>
                <wp:positionH relativeFrom="column">
                  <wp:posOffset>652141</wp:posOffset>
                </wp:positionH>
                <wp:positionV relativeFrom="paragraph">
                  <wp:posOffset>1398901</wp:posOffset>
                </wp:positionV>
                <wp:extent cx="5126355" cy="4696460"/>
                <wp:effectExtent l="0" t="0" r="36195" b="279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696460"/>
                          <a:chOff x="1954716" y="2755684"/>
                          <a:chExt cx="6804025" cy="4697387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962285" y="7453071"/>
                            <a:ext cx="67429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66304" id="组合 66" o:spid="_x0000_s1026" style="position:absolute;left:0;text-align:left;margin-left:51.35pt;margin-top:110.15pt;width:403.65pt;height:369.8pt;z-index:251670528;mso-width-relative:margin;mso-height-relative:margin" coordorigin="19547,27556" coordsize="68040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visibility:visible;mso-wrap-style:square" from="19622,74530" to="87052,7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0+cQAAADbAAAADwAAAGRycy9kb3ducmV2LnhtbESPQYvCMBSE78L+h/CEvciaukKVahRx&#10;EVYEQVcEb4/m2Rabl9LEtvvvjSB4HGbmG2a+7EwpGqpdYVnBaBiBIE6tLjhTcPrbfE1BOI+ssbRM&#10;Cv7JwXLx0Ztjom3LB2qOPhMBwi5BBbn3VSKlS3My6Ia2Ig7e1dYGfZB1JnWNbYCbUn5HUSwNFhwW&#10;cqxonVN6O96NgkHcjuP1ZD89raLd7twcLu2P3Sr12e9WMxCeOv8Ov9q/WsFkB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jT5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553F3" wp14:editId="21E25A2F">
                <wp:simplePos x="0" y="0"/>
                <wp:positionH relativeFrom="column">
                  <wp:posOffset>-318357</wp:posOffset>
                </wp:positionH>
                <wp:positionV relativeFrom="paragraph">
                  <wp:posOffset>5954072</wp:posOffset>
                </wp:positionV>
                <wp:extent cx="1441723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3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553F3" id="文本框 167" o:spid="_x0000_s1036" type="#_x0000_t202" style="position:absolute;margin-left:-25.05pt;margin-top:468.8pt;width:113.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45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A8CCD" wp14:editId="40E85224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ABF4A3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3F55D" wp14:editId="4C08B2CC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107AC1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016ED" wp14:editId="583C3B44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熟练使用html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,css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J</w:t>
                            </w:r>
                            <w:r w:rsidR="0008437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</w:t>
                            </w:r>
                            <w:r w:rsidR="00FD560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熟练手写代码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实现效果，能兼容主流游览器</w:t>
                            </w:r>
                          </w:p>
                          <w:p w:rsidR="007D060A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熟练掌握H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多种新特性，如web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Storage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，地理定位，C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anvas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SVG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熟练掌握V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UE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,A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ngular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框架</w:t>
                            </w:r>
                          </w:p>
                          <w:p w:rsidR="00237E97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 w:rsidR="000F725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="000F72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jax,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ode.js</w:t>
                            </w:r>
                            <w:r w:rsidR="00075D4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,PHP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,mysql</w:t>
                            </w:r>
                          </w:p>
                          <w:p w:rsidR="0008437E" w:rsidRDefault="0008437E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熟悉微信公众号即小程序开发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熟练使用web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storm,V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isual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B7514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tudio 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ode</w:t>
                            </w:r>
                            <w:r w:rsidR="00D0570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编译器和P</w:t>
                            </w:r>
                            <w:r w:rsidR="00D0570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="00CB5F6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图形</w:t>
                            </w:r>
                            <w:r w:rsidR="00D05707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处理器</w:t>
                            </w:r>
                          </w:p>
                          <w:p w:rsidR="007D060A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hrome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开发工具调试</w:t>
                            </w:r>
                          </w:p>
                          <w:p w:rsidR="002B0FC5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代码打包及git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版本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管理</w:t>
                            </w:r>
                            <w:r w:rsidR="0008437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工具</w:t>
                            </w:r>
                          </w:p>
                          <w:p w:rsidR="002B0FC5" w:rsidRPr="00AC3201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了解p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honegap,ionic</w:t>
                            </w:r>
                            <w:r w:rsidR="0006099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移动端框架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016ED" id="文本框 168" o:spid="_x0000_s1037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1j8bU7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熟练使用html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,css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J</w:t>
                      </w:r>
                      <w:r w:rsidR="0008437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</w:t>
                      </w:r>
                      <w:r w:rsidR="00FD560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熟练手写代码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实现效果，能兼容主流游览器</w:t>
                      </w:r>
                    </w:p>
                    <w:p w:rsidR="007D060A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熟练掌握H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多种新特性，如web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Storage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，地理定位，C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anvas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SVG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熟练掌握V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UE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,A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ngular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框架</w:t>
                      </w:r>
                    </w:p>
                    <w:p w:rsidR="00237E97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 w:rsidR="000F725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A</w:t>
                      </w:r>
                      <w:r w:rsidR="000F72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jax,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ode.js</w:t>
                      </w:r>
                      <w:r w:rsidR="00075D4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,PHP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,mysql</w:t>
                      </w:r>
                    </w:p>
                    <w:p w:rsidR="0008437E" w:rsidRDefault="0008437E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熟悉微信公众号即小程序开发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熟练使用web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storm,V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isual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B7514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tudio 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ode</w:t>
                      </w:r>
                      <w:r w:rsidR="00D0570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编译器和P</w:t>
                      </w:r>
                      <w:r w:rsidR="00D0570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  <w:r w:rsidR="00CB5F6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图形</w:t>
                      </w:r>
                      <w:r w:rsidR="00D05707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处理器</w:t>
                      </w:r>
                    </w:p>
                    <w:p w:rsidR="007D060A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hrome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开发工具调试</w:t>
                      </w:r>
                    </w:p>
                    <w:p w:rsidR="002B0FC5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webpack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代码打包及git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版本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管理</w:t>
                      </w:r>
                      <w:r w:rsidR="0008437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工具</w:t>
                      </w:r>
                    </w:p>
                    <w:p w:rsidR="002B0FC5" w:rsidRPr="00AC3201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了解p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honegap,ionic</w:t>
                      </w:r>
                      <w:r w:rsidR="0006099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移动端框架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A9040" wp14:editId="253C93FC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3BDEB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994894" wp14:editId="62822377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DECA99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773EF" wp14:editId="0E475A4A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C7C6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F80C7" wp14:editId="04DC3F78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D88A820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B84A9" wp14:editId="6D9D055C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英语四级证书、</w:t>
                            </w:r>
                            <w:r w:rsidR="00C754FA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计算机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文管二级</w:t>
                            </w:r>
                            <w:r w:rsidR="00F85081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、</w:t>
                            </w:r>
                            <w:r w:rsidR="009D6459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机动车驾驶证</w:t>
                            </w:r>
                            <w:r w:rsidR="009D6459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C1</w:t>
                            </w:r>
                          </w:p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  <w:r w:rsidR="004C755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MTA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html5</w:t>
                            </w:r>
                            <w:r w:rsidR="00A2429F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应用程序开发</w:t>
                            </w:r>
                            <w:r w:rsidR="00A2429F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B84A9" id="文本框 166" o:spid="_x0000_s1038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通用技能证书：  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英语四级证书、</w:t>
                      </w:r>
                      <w:r w:rsidR="00C754FA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计算机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文管二级</w:t>
                      </w:r>
                      <w:r w:rsidR="00F85081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、</w:t>
                      </w:r>
                      <w:r w:rsidR="009D6459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机动车驾驶证</w:t>
                      </w:r>
                      <w:r w:rsidR="009D6459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C1</w:t>
                      </w:r>
                    </w:p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专业技能证书：  </w:t>
                      </w:r>
                      <w:r w:rsidR="004C755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MTA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html5</w:t>
                      </w:r>
                      <w:r w:rsidR="00A2429F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应用程序开发</w:t>
                      </w:r>
                      <w:r w:rsidR="00A2429F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37C94" wp14:editId="212F11CF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C94" id="文本框 165" o:spid="_x0000_s1039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AF616" wp14:editId="764F733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81AE5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1C318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330C2" wp14:editId="52727C62">
                <wp:simplePos x="0" y="0"/>
                <wp:positionH relativeFrom="column">
                  <wp:posOffset>-317500</wp:posOffset>
                </wp:positionH>
                <wp:positionV relativeFrom="paragraph">
                  <wp:posOffset>2029460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0842F2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主修课程: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C++,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Matlab,</w:t>
                            </w:r>
                            <w:r w:rsidR="0059236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PGA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封装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0C2" id="文本框 160" o:spid="_x0000_s1040" type="#_x0000_t202" style="position:absolute;margin-left:-25pt;margin-top:159.8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" filled="f" stroked="f">
                <v:textbox style="mso-fit-shape-to-text:t">
                  <w:txbxContent>
                    <w:p w:rsidR="001C3181" w:rsidRPr="000842F2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主修课程: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C++,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Matlab,</w:t>
                      </w:r>
                      <w:r w:rsidR="0059236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PGA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封装</w:t>
                      </w:r>
                    </w:p>
                  </w:txbxContent>
                </v:textbox>
              </v:shap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0842F2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.09 -- 201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 w:rsidR="00630DAE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南阳理工       电子信息工程</w:t>
                            </w:r>
                            <w:r w:rsidR="00630DA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0842F2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.09 -- 201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.06     </w:t>
                      </w:r>
                      <w:r w:rsidR="00630DAE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南阳理工       电子信息工程</w:t>
                      </w:r>
                      <w:r w:rsidR="00630DAE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860E7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E82D60" w:rsidRDefault="003D5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C309AEC" wp14:editId="4FB43E41">
                <wp:simplePos x="0" y="0"/>
                <wp:positionH relativeFrom="column">
                  <wp:posOffset>-133233</wp:posOffset>
                </wp:positionH>
                <wp:positionV relativeFrom="paragraph">
                  <wp:posOffset>835862</wp:posOffset>
                </wp:positionV>
                <wp:extent cx="6259830" cy="6726169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672616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4AD" w:rsidRDefault="00E05CF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  <w:r w:rsidR="00B93FE4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 w:rsidR="00F05914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 w:rsidR="00684F70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="00675742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A64AD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昂立</w:t>
                            </w:r>
                            <w:r w:rsidR="002837D5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教育</w:t>
                            </w:r>
                          </w:p>
                          <w:p w:rsidR="00384337" w:rsidRPr="003E4477" w:rsidRDefault="001A64AD" w:rsidP="003D5B0C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开发工具： </w:t>
                            </w:r>
                            <w:r w:rsidR="00FD56EB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w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ebstorm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项目描述：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“昂立”教育主要有首页，企业介绍，新闻中心，最新活动，课程订购，特色教学，校区分布，招贤纳士，投诉建议模块。</w:t>
                                  </w:r>
                                  <w:r w:rsid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项目上线地址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( </w:t>
                                  </w:r>
                                  <w:bookmarkStart w:id="0" w:name="OLE_LINK16"/>
                                  <w:bookmarkStart w:id="1" w:name="OLE_LINK17"/>
                                  <w:bookmarkStart w:id="2" w:name="OLE_LINK18"/>
                                  <w:bookmarkStart w:id="3" w:name="OLE_LINK19"/>
                                  <w:bookmarkStart w:id="4" w:name="OLE_LINK20"/>
                                  <w:bookmarkStart w:id="5" w:name="OLE_LINK21"/>
                                  <w:bookmarkStart w:id="6" w:name="OLE_LINK22"/>
                                  <w:bookmarkStart w:id="7" w:name="OLE_LINK23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www.onlyedu.com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B93FE4" w:rsidTr="009F13E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B93FE4" w:rsidRDefault="00B93FE4" w:rsidP="00B93FE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B93FE4" w:rsidRPr="00B93FE4" w:rsidRDefault="00B93FE4" w:rsidP="00F0591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1、与设计师合作，根据产品需求，分析并给出最优的页面前端结构解决方案和效果实现；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 w:rsidR="007E7527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、负责前端页面开发制作维护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4、配合后台开发人员实现产品界面和功能。</w:t>
                                  </w:r>
                                </w:p>
                              </w:tc>
                            </w:tr>
                          </w:tbl>
                          <w:p w:rsidR="00F05914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1、与U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设计师配合给出解决问题的最优方案</w:t>
                            </w:r>
                          </w:p>
                          <w:p w:rsidR="00D53DA8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2、负责前端</w:t>
                            </w:r>
                          </w:p>
                          <w:p w:rsidR="003D5B0C" w:rsidRDefault="003D5B0C" w:rsidP="00D53DA8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2017.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-- 2017.</w:t>
                            </w:r>
                            <w:r w:rsidR="00E5090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极速点餐app</w:t>
                            </w:r>
                          </w:p>
                          <w:p w:rsidR="00FD56EB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开发工具：</w:t>
                            </w:r>
                            <w:bookmarkStart w:id="8" w:name="OLE_LINK24"/>
                            <w:bookmarkStart w:id="9" w:name="OLE_LINK25"/>
                            <w:r w:rsidR="00E90B76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w</w:t>
                            </w:r>
                            <w:r w:rsidR="00E90B76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ebstorm</w:t>
                            </w:r>
                            <w:bookmarkEnd w:id="8"/>
                            <w:bookmarkEnd w:id="9"/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FD56EB" w:rsidRP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56EB" w:rsidRPr="001A64AD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:rsidR="00D53DA8" w:rsidRDefault="003D5B0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项目描述：app由主页，弹窗</w:t>
                            </w:r>
                            <w:bookmarkStart w:id="10" w:name="_GoBack"/>
                            <w:bookmarkEnd w:id="10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页，详情页，购物车页，</w:t>
                            </w:r>
                            <w:r w:rsidR="00D53DA8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用户信息页，登录和注册页。项</w:t>
                            </w:r>
                          </w:p>
                          <w:p w:rsidR="003D5B0C" w:rsidRDefault="00D53DA8" w:rsidP="00D53DA8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目上线地址(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www.github.com)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93"/>
                              <w:gridCol w:w="6963"/>
                            </w:tblGrid>
                            <w:tr w:rsidR="003D5B0C" w:rsidRPr="00B93FE4" w:rsidTr="006C7E25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93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D5B0C" w:rsidRPr="00B93FE4" w:rsidRDefault="003D5B0C" w:rsidP="003D5B0C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责任描述：</w:t>
                                  </w:r>
                                </w:p>
                              </w:tc>
                              <w:tc>
                                <w:tcPr>
                                  <w:tcW w:w="6963" w:type="dxa"/>
                                  <w:vAlign w:val="center"/>
                                </w:tcPr>
                                <w:p w:rsidR="003D5B0C" w:rsidRPr="00B93FE4" w:rsidRDefault="003D5B0C" w:rsidP="00504903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</w:pP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1、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负责网站前端维护及性能优化，完成web</w:t>
                                  </w:r>
                                  <w:r w:rsidR="00930647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前端页面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代码编写工作。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、</w:t>
                                  </w:r>
                                  <w:r w:rsidR="00504903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修复迭代产生的</w:t>
                                  </w:r>
                                  <w:r w:rsidR="00504903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>bug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t xml:space="preserve">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 xml:space="preserve">3、最新动态的刷新及兼容问题的解决； </w:t>
                                  </w:r>
                                  <w:r w:rsidRPr="00B93FE4">
                                    <w:rPr>
                                      <w:rFonts w:ascii="微软雅黑" w:eastAsia="微软雅黑" w:hAnsi="微软雅黑"/>
                                      <w:color w:val="000000"/>
                                      <w:sz w:val="22"/>
                                    </w:rPr>
                                    <w:br/>
                                    <w:t>4、</w:t>
                                  </w:r>
                                  <w:r w:rsidR="00D53DA8" w:rsidRPr="00D53DA8">
                                    <w:rPr>
                                      <w:rFonts w:ascii="微软雅黑" w:eastAsia="微软雅黑" w:hAnsi="微软雅黑" w:hint="eastAsia"/>
                                      <w:color w:val="000000"/>
                                      <w:sz w:val="22"/>
                                    </w:rPr>
                                    <w:t>利用ajax 异步请求渲染数据，和后台人员工作对接。</w:t>
                                  </w:r>
                                </w:p>
                              </w:tc>
                            </w:tr>
                          </w:tbl>
                          <w:p w:rsidR="003D5B0C" w:rsidRDefault="00E90B76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017.10--2018.05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微信小程序</w:t>
                            </w:r>
                          </w:p>
                          <w:p w:rsidR="00FD56EB" w:rsidRDefault="00E90B76" w:rsidP="00FD56EB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开发工具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isual Studio</w:t>
                            </w:r>
                            <w:r w:rsidR="00FD56EB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0647"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  <w:t>Code</w:t>
                            </w:r>
                          </w:p>
                          <w:p w:rsidR="00930647" w:rsidRDefault="00930647" w:rsidP="00FD56EB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90B76" w:rsidRPr="003D5B0C" w:rsidRDefault="00E90B76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3D5B0C" w:rsidRPr="003D5B0C" w:rsidRDefault="003D5B0C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9AEC" id="_x0000_s1042" type="#_x0000_t202" style="position:absolute;left:0;text-align:left;margin-left:-10.5pt;margin-top:65.8pt;width:492.9pt;height:529.6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" filled="f" stroked="f">
                <v:textbox>
                  <w:txbxContent>
                    <w:p w:rsidR="001A64AD" w:rsidRDefault="00E05CF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6</w:t>
                      </w:r>
                      <w:r w:rsidR="00B93FE4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.0</w:t>
                      </w:r>
                      <w:r w:rsidR="00F05914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 w:rsidR="00684F70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="00675742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A64AD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昂立</w:t>
                      </w:r>
                      <w:r w:rsidR="002837D5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教育</w:t>
                      </w:r>
                    </w:p>
                    <w:p w:rsidR="00384337" w:rsidRPr="003E4477" w:rsidRDefault="001A64AD" w:rsidP="003D5B0C">
                      <w:pPr>
                        <w:pStyle w:val="a5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开发工具： </w:t>
                      </w:r>
                      <w:r w:rsidR="00FD56EB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w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ebstorm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项目描述：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“昂立”教育主要有首页，企业介绍，新闻中心，最新活动，课程订购，特色教学，校区分布，招贤纳士，投诉建议模块。</w:t>
                            </w:r>
                            <w:r w:rsid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项目上线地址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( </w:t>
                            </w:r>
                            <w:bookmarkStart w:id="11" w:name="OLE_LINK16"/>
                            <w:bookmarkStart w:id="12" w:name="OLE_LINK17"/>
                            <w:bookmarkStart w:id="13" w:name="OLE_LINK18"/>
                            <w:bookmarkStart w:id="14" w:name="OLE_LINK19"/>
                            <w:bookmarkStart w:id="15" w:name="OLE_LINK20"/>
                            <w:bookmarkStart w:id="16" w:name="OLE_LINK21"/>
                            <w:bookmarkStart w:id="17" w:name="OLE_LINK22"/>
                            <w:bookmarkStart w:id="18" w:name="OLE_LINK23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www.onlyedu.com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B93FE4" w:rsidTr="009F13E1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B93FE4" w:rsidRDefault="00B93FE4" w:rsidP="00B93FE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B93FE4" w:rsidRPr="00B93FE4" w:rsidRDefault="00B93FE4" w:rsidP="00F05914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1、与设计师合作，根据产品需求，分析并给出最优的页面前端结构解决方案和效果实现；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 w:rsidR="007E7527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、负责前端页面开发制作维护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4、配合后台开发人员实现产品界面和功能。</w:t>
                            </w:r>
                          </w:p>
                        </w:tc>
                      </w:tr>
                    </w:tbl>
                    <w:p w:rsidR="00F05914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1、与U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设计师配合给出解决问题的最优方案</w:t>
                      </w:r>
                    </w:p>
                    <w:p w:rsidR="00D53DA8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2、负责前端</w:t>
                      </w:r>
                    </w:p>
                    <w:p w:rsidR="003D5B0C" w:rsidRDefault="003D5B0C" w:rsidP="00D53DA8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2017.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-- 2017.</w:t>
                      </w:r>
                      <w:r w:rsidR="00E5090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极速点餐app</w:t>
                      </w:r>
                    </w:p>
                    <w:p w:rsidR="00FD56EB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开发工具：</w:t>
                      </w:r>
                      <w:bookmarkStart w:id="19" w:name="OLE_LINK24"/>
                      <w:bookmarkStart w:id="20" w:name="OLE_LINK25"/>
                      <w:r w:rsidR="00E90B76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w</w:t>
                      </w:r>
                      <w:r w:rsidR="00E90B76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ebstorm</w:t>
                      </w:r>
                      <w:bookmarkEnd w:id="19"/>
                      <w:bookmarkEnd w:id="20"/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FD56EB" w:rsidRP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D56EB" w:rsidRPr="001A64AD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S</w:t>
                      </w:r>
                    </w:p>
                    <w:p w:rsidR="00D53DA8" w:rsidRDefault="003D5B0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项目描述：app由主页，弹窗</w:t>
                      </w:r>
                      <w:bookmarkStart w:id="21" w:name="_GoBack"/>
                      <w:bookmarkEnd w:id="21"/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页，详情页，购物车页，</w:t>
                      </w:r>
                      <w:r w:rsidR="00D53DA8"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用户信息页，登录和注册页。项</w:t>
                      </w:r>
                    </w:p>
                    <w:p w:rsidR="003D5B0C" w:rsidRDefault="00D53DA8" w:rsidP="00D53DA8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目上线地址(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www.github.com)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93"/>
                        <w:gridCol w:w="6963"/>
                      </w:tblGrid>
                      <w:tr w:rsidR="003D5B0C" w:rsidRPr="00B93FE4" w:rsidTr="006C7E25">
                        <w:trPr>
                          <w:tblCellSpacing w:w="0" w:type="dxa"/>
                        </w:trPr>
                        <w:tc>
                          <w:tcPr>
                            <w:tcW w:w="1493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3D5B0C" w:rsidRPr="00B93FE4" w:rsidRDefault="003D5B0C" w:rsidP="003D5B0C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责任描述：</w:t>
                            </w:r>
                          </w:p>
                        </w:tc>
                        <w:tc>
                          <w:tcPr>
                            <w:tcW w:w="6963" w:type="dxa"/>
                            <w:vAlign w:val="center"/>
                          </w:tcPr>
                          <w:p w:rsidR="003D5B0C" w:rsidRPr="00B93FE4" w:rsidRDefault="003D5B0C" w:rsidP="00504903">
                            <w:pPr>
                              <w:pStyle w:val="a5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1、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负责网站前端维护及性能优化，完成web</w:t>
                            </w:r>
                            <w:r w:rsidR="0093064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前端页面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代码编写工作。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、</w:t>
                            </w:r>
                            <w:r w:rsidR="0050490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修复迭代产生的</w:t>
                            </w:r>
                            <w:r w:rsidR="0050490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bug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 xml:space="preserve">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 xml:space="preserve">3、最新动态的刷新及兼容问题的解决； </w:t>
                            </w:r>
                            <w:r w:rsidRPr="00B93FE4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br/>
                              <w:t>4、</w:t>
                            </w:r>
                            <w:r w:rsidR="00D53DA8" w:rsidRPr="00D53D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利用ajax 异步请求渲染数据，和后台人员工作对接。</w:t>
                            </w:r>
                          </w:p>
                        </w:tc>
                      </w:tr>
                    </w:tbl>
                    <w:p w:rsidR="003D5B0C" w:rsidRDefault="00E90B76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017.10--2018.05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微信小程序</w:t>
                      </w:r>
                    </w:p>
                    <w:p w:rsidR="00FD56EB" w:rsidRDefault="00E90B76" w:rsidP="00FD56EB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 xml:space="preserve"> 开发工具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isual Studio</w:t>
                      </w:r>
                      <w:r w:rsidR="00FD56EB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30647"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  <w:t>Code</w:t>
                      </w:r>
                    </w:p>
                    <w:p w:rsidR="00930647" w:rsidRDefault="00930647" w:rsidP="00FD56EB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:rsidR="00E90B76" w:rsidRPr="003D5B0C" w:rsidRDefault="00E90B76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</w:p>
                    <w:p w:rsidR="003D5B0C" w:rsidRPr="003D5B0C" w:rsidRDefault="003D5B0C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2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70753D1" wp14:editId="7F2748DF">
                <wp:simplePos x="0" y="0"/>
                <wp:positionH relativeFrom="column">
                  <wp:posOffset>-545465</wp:posOffset>
                </wp:positionH>
                <wp:positionV relativeFrom="paragraph">
                  <wp:posOffset>3890258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DAB9F6" id="椭圆 30" o:spid="_x0000_s1026" style="position:absolute;left:0;text-align:left;margin-left:-42.95pt;margin-top:306.3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238BF3" wp14:editId="6BBCA358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98B528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ED35E68" wp14:editId="4DD983F0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63315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59236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CA764F5" wp14:editId="2CD8CB85">
                <wp:simplePos x="0" y="0"/>
                <wp:positionH relativeFrom="column">
                  <wp:posOffset>-545465</wp:posOffset>
                </wp:positionH>
                <wp:positionV relativeFrom="paragraph">
                  <wp:posOffset>7115175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2EF749" id="椭圆 32" o:spid="_x0000_s1026" style="position:absolute;left:0;text-align:left;margin-left:-42.95pt;margin-top:560.2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046FDB" wp14:editId="0943E36D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C8DF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C788F4A" wp14:editId="081DB053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C45563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021A98" wp14:editId="49C32D22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C04D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FA74B30" wp14:editId="2FFC6879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4B30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C40BB" wp14:editId="07FC2ED6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BCBB8A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09D869B" wp14:editId="6641D15B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249451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6098361" wp14:editId="3601C242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7CD7EF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4A313AF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A33F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10053A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9633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</w:p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380" w:rsidRDefault="00261380" w:rsidP="003D4072">
      <w:r>
        <w:separator/>
      </w:r>
    </w:p>
  </w:endnote>
  <w:endnote w:type="continuationSeparator" w:id="0">
    <w:p w:rsidR="00261380" w:rsidRDefault="00261380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380" w:rsidRDefault="00261380" w:rsidP="003D4072">
      <w:r>
        <w:separator/>
      </w:r>
    </w:p>
  </w:footnote>
  <w:footnote w:type="continuationSeparator" w:id="0">
    <w:p w:rsidR="00261380" w:rsidRDefault="00261380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60998"/>
    <w:rsid w:val="00075D40"/>
    <w:rsid w:val="000842F2"/>
    <w:rsid w:val="0008437E"/>
    <w:rsid w:val="000F7256"/>
    <w:rsid w:val="00166E40"/>
    <w:rsid w:val="001A64AD"/>
    <w:rsid w:val="001C3181"/>
    <w:rsid w:val="0022063F"/>
    <w:rsid w:val="00237E97"/>
    <w:rsid w:val="00261380"/>
    <w:rsid w:val="00265944"/>
    <w:rsid w:val="002837D5"/>
    <w:rsid w:val="002B0FC5"/>
    <w:rsid w:val="002B1AA5"/>
    <w:rsid w:val="00384337"/>
    <w:rsid w:val="003D4072"/>
    <w:rsid w:val="003D5B0C"/>
    <w:rsid w:val="003E4477"/>
    <w:rsid w:val="00404045"/>
    <w:rsid w:val="004C7556"/>
    <w:rsid w:val="0050384A"/>
    <w:rsid w:val="00504903"/>
    <w:rsid w:val="005755A5"/>
    <w:rsid w:val="0059236B"/>
    <w:rsid w:val="005F4EC0"/>
    <w:rsid w:val="00630DAE"/>
    <w:rsid w:val="00675742"/>
    <w:rsid w:val="00684F70"/>
    <w:rsid w:val="006D7244"/>
    <w:rsid w:val="007D060A"/>
    <w:rsid w:val="007D34A1"/>
    <w:rsid w:val="007E7527"/>
    <w:rsid w:val="00812435"/>
    <w:rsid w:val="00824B22"/>
    <w:rsid w:val="00900014"/>
    <w:rsid w:val="009303CC"/>
    <w:rsid w:val="00930647"/>
    <w:rsid w:val="009645A4"/>
    <w:rsid w:val="009C140B"/>
    <w:rsid w:val="009D6459"/>
    <w:rsid w:val="009F3E8B"/>
    <w:rsid w:val="00A1323D"/>
    <w:rsid w:val="00A20D72"/>
    <w:rsid w:val="00A2429F"/>
    <w:rsid w:val="00AC3201"/>
    <w:rsid w:val="00B2406B"/>
    <w:rsid w:val="00B34554"/>
    <w:rsid w:val="00B516F1"/>
    <w:rsid w:val="00B75149"/>
    <w:rsid w:val="00B93FE4"/>
    <w:rsid w:val="00BC0083"/>
    <w:rsid w:val="00BC067B"/>
    <w:rsid w:val="00C4534F"/>
    <w:rsid w:val="00C754FA"/>
    <w:rsid w:val="00C85366"/>
    <w:rsid w:val="00CB5F6D"/>
    <w:rsid w:val="00CE6270"/>
    <w:rsid w:val="00D05707"/>
    <w:rsid w:val="00D53DA8"/>
    <w:rsid w:val="00DA4B33"/>
    <w:rsid w:val="00DD0846"/>
    <w:rsid w:val="00E05CFC"/>
    <w:rsid w:val="00E5090B"/>
    <w:rsid w:val="00E82D60"/>
    <w:rsid w:val="00E90B76"/>
    <w:rsid w:val="00F05914"/>
    <w:rsid w:val="00F06F98"/>
    <w:rsid w:val="00F24E1E"/>
    <w:rsid w:val="00F85081"/>
    <w:rsid w:val="00FD560E"/>
    <w:rsid w:val="00FD56EB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F2E56A8-1A70-4084-BF66-660A5259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699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web</cp:lastModifiedBy>
  <cp:revision>53</cp:revision>
  <dcterms:created xsi:type="dcterms:W3CDTF">2017-08-16T08:43:00Z</dcterms:created>
  <dcterms:modified xsi:type="dcterms:W3CDTF">2018-11-05T12:40:00Z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