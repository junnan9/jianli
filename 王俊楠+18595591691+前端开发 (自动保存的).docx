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5A4" w:rsidRDefault="009645A4" w:rsidP="009645A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1E227" wp14:editId="336DCA23">
                <wp:simplePos x="0" y="0"/>
                <wp:positionH relativeFrom="column">
                  <wp:posOffset>-326390</wp:posOffset>
                </wp:positionH>
                <wp:positionV relativeFrom="paragraph">
                  <wp:posOffset>3370580</wp:posOffset>
                </wp:positionV>
                <wp:extent cx="6259830" cy="1094740"/>
                <wp:effectExtent l="0" t="0" r="0" b="0"/>
                <wp:wrapNone/>
                <wp:docPr id="65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094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C067B" w:rsidRPr="00202EAF" w:rsidRDefault="00BC067B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2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015.11--2016.03 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烽火文化传媒 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20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人以下 前端开发 所属行业 互联网/电子商务</w:t>
                            </w:r>
                          </w:p>
                          <w:p w:rsidR="009645A4" w:rsidRPr="00202EAF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201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6</w:t>
                            </w:r>
                            <w:r w:rsidR="00BC067B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="00BC067B"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07</w:t>
                            </w:r>
                            <w:r w:rsidR="0022063F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--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201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8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10</w:t>
                            </w:r>
                            <w:r w:rsidR="00C4534F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韩睿品牌策划 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(20-50人)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28D5E7D9" wp14:editId="312C4507">
                                  <wp:extent cx="27940" cy="11430"/>
                                  <wp:effectExtent l="0" t="0" r="0" b="0"/>
                                  <wp:docPr id="138" name="图片 138" descr="http://img01.51jobcdn.com/imehire/ehire2007/default/image/im2009/space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 descr="http://img01.51jobcdn.com/imehire/ehire2007/default/image/im2009/space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4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4534F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前端开发</w:t>
                            </w:r>
                            <w:r w:rsidR="00C4534F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所属行业 互联网/电子商务</w:t>
                            </w:r>
                          </w:p>
                          <w:p w:rsidR="004C7556" w:rsidRPr="00202EAF" w:rsidRDefault="004C7556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1、负责web前端的开发和设计，利标准化代用Html5+Css3，搭建页面结构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br/>
                              <w:t>2、负责APP</w:t>
                            </w:r>
                            <w:r w:rsidR="006F4EC2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的开发以及后期的维护工作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br/>
                              <w:t>3、后期经常与程序员沟通进行完善特效</w:t>
                            </w:r>
                            <w:r w:rsidR="009C140B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及程序</w:t>
                            </w:r>
                            <w:r w:rsidR="009C140B"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bug</w:t>
                            </w:r>
                          </w:p>
                          <w:p w:rsidR="00504903" w:rsidRPr="00202EAF" w:rsidRDefault="00AC3201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4</w:t>
                            </w: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、</w:t>
                            </w:r>
                            <w:r w:rsidR="004C7556"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也负责Web应用和移动Web</w:t>
                            </w:r>
                            <w:r w:rsidR="006F4EC2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应用开发、负责跨浏览器兼容</w:t>
                            </w:r>
                          </w:p>
                          <w:p w:rsidR="00F06F98" w:rsidRPr="00202EAF" w:rsidRDefault="00504903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5、</w:t>
                            </w:r>
                            <w:r w:rsidR="006F4EC2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为公司的项目提供创新的前端技术解决方案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1E227" id="_x0000_t202" coordsize="21600,21600" o:spt="202" path="m,l,21600r21600,l21600,xe">
                <v:stroke joinstyle="miter"/>
                <v:path gradientshapeok="t" o:connecttype="rect"/>
              </v:shapetype>
              <v:shape id="文本框 162" o:spid="_x0000_s1026" type="#_x0000_t202" style="position:absolute;left:0;text-align:left;margin-left:-25.7pt;margin-top:265.4pt;width:492.9pt;height:86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" filled="f" stroked="f">
                <v:textbox style="mso-fit-shape-to-text:t">
                  <w:txbxContent>
                    <w:p w:rsidR="00BC067B" w:rsidRPr="00202EAF" w:rsidRDefault="00BC067B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</w:pP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2</w:t>
                      </w:r>
                      <w:r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015.11--2016.03 </w:t>
                      </w: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烽火文化传媒 </w:t>
                      </w:r>
                      <w:r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20</w:t>
                      </w: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人以下 前端开发 所属行业 互联网/电子商务</w:t>
                      </w:r>
                    </w:p>
                    <w:p w:rsidR="009645A4" w:rsidRPr="00202EAF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201</w:t>
                      </w:r>
                      <w:r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6</w:t>
                      </w:r>
                      <w:r w:rsidR="00BC067B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="00BC067B"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07</w:t>
                      </w:r>
                      <w:r w:rsidR="0022063F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--</w:t>
                      </w: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201</w:t>
                      </w:r>
                      <w:r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8</w:t>
                      </w: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10</w:t>
                      </w:r>
                      <w:r w:rsidR="00C4534F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韩睿品牌策划 </w:t>
                      </w:r>
                      <w:r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(20-50人)</w:t>
                      </w:r>
                      <w:r w:rsidRPr="00202EAF">
                        <w:rPr>
                          <w:rFonts w:asciiTheme="minorEastAsia" w:eastAsiaTheme="minorEastAsia" w:hAnsiTheme="minorEastAsia" w:cstheme="minorBidi"/>
                          <w:noProof/>
                          <w:color w:val="000000"/>
                          <w:sz w:val="21"/>
                          <w:szCs w:val="21"/>
                        </w:rPr>
                        <w:drawing>
                          <wp:inline distT="0" distB="0" distL="0" distR="0" wp14:anchorId="28D5E7D9" wp14:editId="312C4507">
                            <wp:extent cx="27940" cy="11430"/>
                            <wp:effectExtent l="0" t="0" r="0" b="0"/>
                            <wp:docPr id="138" name="图片 138" descr="http://img01.51jobcdn.com/imehire/ehire2007/default/image/im2009/space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 descr="http://img01.51jobcdn.com/imehire/ehire2007/default/image/im2009/space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40" cy="11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4534F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前端开发</w:t>
                      </w:r>
                      <w:r w:rsidR="00C4534F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所属行业 互联网/电子商务</w:t>
                      </w:r>
                    </w:p>
                    <w:p w:rsidR="004C7556" w:rsidRPr="00202EAF" w:rsidRDefault="004C7556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</w:pPr>
                      <w:r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1、负责web前端的开发和设计，利标准化代用Html5+Css3，搭建页面结构</w:t>
                      </w:r>
                      <w:r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br/>
                        <w:t>2、负责APP</w:t>
                      </w:r>
                      <w:r w:rsidR="006F4EC2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的开发以及后期的维护工作</w:t>
                      </w:r>
                      <w:r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br/>
                        <w:t>3、后期经常与程序员沟通进行完善特效</w:t>
                      </w:r>
                      <w:r w:rsidR="009C140B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及程序</w:t>
                      </w:r>
                      <w:r w:rsidR="009C140B"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bug</w:t>
                      </w:r>
                    </w:p>
                    <w:p w:rsidR="00504903" w:rsidRPr="00202EAF" w:rsidRDefault="00AC3201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</w:pPr>
                      <w:r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4</w:t>
                      </w: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、</w:t>
                      </w:r>
                      <w:r w:rsidR="004C7556"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也负责Web应用和移动Web</w:t>
                      </w:r>
                      <w:r w:rsidR="006F4EC2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应用开发、负责跨浏览器兼容</w:t>
                      </w:r>
                    </w:p>
                    <w:p w:rsidR="00F06F98" w:rsidRPr="00202EAF" w:rsidRDefault="00504903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</w:pP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5、</w:t>
                      </w:r>
                      <w:r w:rsidR="006F4EC2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为公司的项目提供创新的前端技术解决方案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F05DA2" wp14:editId="4144DD2E">
                <wp:simplePos x="0" y="0"/>
                <wp:positionH relativeFrom="column">
                  <wp:posOffset>-622300</wp:posOffset>
                </wp:positionH>
                <wp:positionV relativeFrom="paragraph">
                  <wp:posOffset>188595</wp:posOffset>
                </wp:positionV>
                <wp:extent cx="3736340" cy="980440"/>
                <wp:effectExtent l="0" t="0" r="0" b="0"/>
                <wp:wrapNone/>
                <wp:docPr id="75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428" cy="980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700" w:lineRule="exact"/>
                              <w:rPr>
                                <w:rFonts w:ascii="微软雅黑" w:eastAsia="微软雅黑" w:hAnsi="微软雅黑" w:cstheme="minorBidi"/>
                                <w:color w:val="8AA8A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  <w:sz w:val="40"/>
                                <w:szCs w:val="40"/>
                              </w:rPr>
                              <w:t xml:space="preserve">王俊楠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8AA8AE"/>
                                <w:sz w:val="18"/>
                                <w:szCs w:val="18"/>
                              </w:rPr>
                              <w:t>求职意向：前端开发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05DA2" id="文本框 150" o:spid="_x0000_s1027" type="#_x0000_t202" style="position:absolute;left:0;text-align:left;margin-left:-49pt;margin-top:14.85pt;width:294.2pt;height:7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700" w:lineRule="exact"/>
                        <w:rPr>
                          <w:rFonts w:ascii="微软雅黑" w:eastAsia="微软雅黑" w:hAnsi="微软雅黑" w:cstheme="minorBidi"/>
                          <w:color w:val="8AA8AE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  <w:sz w:val="40"/>
                          <w:szCs w:val="40"/>
                        </w:rPr>
                        <w:t xml:space="preserve">王俊楠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8AA8AE"/>
                          <w:sz w:val="18"/>
                          <w:szCs w:val="18"/>
                        </w:rPr>
                        <w:t>求职意向：前端开发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5F293" wp14:editId="5597A21B">
                <wp:simplePos x="0" y="0"/>
                <wp:positionH relativeFrom="page">
                  <wp:align>right</wp:align>
                </wp:positionH>
                <wp:positionV relativeFrom="paragraph">
                  <wp:posOffset>-920750</wp:posOffset>
                </wp:positionV>
                <wp:extent cx="7559675" cy="10692130"/>
                <wp:effectExtent l="0" t="0" r="3175" b="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8EADB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CF66BEB" id="矩形 76" o:spid="_x0000_s1026" style="position:absolute;left:0;text-align:left;margin-left:544.05pt;margin-top:-72.5pt;width:595.25pt;height:841.9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" fillcolor="#8eadb4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32C232" wp14:editId="7750D094">
                <wp:simplePos x="0" y="0"/>
                <wp:positionH relativeFrom="column">
                  <wp:posOffset>-872490</wp:posOffset>
                </wp:positionH>
                <wp:positionV relativeFrom="paragraph">
                  <wp:posOffset>-577850</wp:posOffset>
                </wp:positionV>
                <wp:extent cx="7007860" cy="10044430"/>
                <wp:effectExtent l="323850" t="361950" r="326390" b="35750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0044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dbl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674998C" id="矩形 77" o:spid="_x0000_s1026" style="position:absolute;left:0;text-align:left;margin-left:-68.7pt;margin-top:-45.5pt;width:551.8pt;height:79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" fillcolor="window" strokecolor="window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5EA47D" wp14:editId="33D950D0">
                <wp:simplePos x="0" y="0"/>
                <wp:positionH relativeFrom="column">
                  <wp:posOffset>2642870</wp:posOffset>
                </wp:positionH>
                <wp:positionV relativeFrom="paragraph">
                  <wp:posOffset>-560070</wp:posOffset>
                </wp:positionV>
                <wp:extent cx="3412490" cy="516890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465" cy="516634"/>
                          <a:chOff x="3963841" y="360882"/>
                          <a:chExt cx="3412465" cy="516634"/>
                        </a:xfrm>
                      </wpg:grpSpPr>
                      <wps:wsp>
                        <wps:cNvPr id="79" name="文本框 71"/>
                        <wps:cNvSpPr txBox="1"/>
                        <wps:spPr>
                          <a:xfrm>
                            <a:off x="5285284" y="677461"/>
                            <a:ext cx="2091022" cy="2000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45A4" w:rsidRDefault="009645A4" w:rsidP="009645A4">
                              <w:pPr>
                                <w:pStyle w:val="a5"/>
                                <w:spacing w:before="0" w:beforeAutospacing="0" w:after="0" w:afterAutospacing="0" w:line="168" w:lineRule="exact"/>
                                <w:jc w:val="right"/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0" name="文本框 72"/>
                        <wps:cNvSpPr txBox="1"/>
                        <wps:spPr>
                          <a:xfrm>
                            <a:off x="3963841" y="360882"/>
                            <a:ext cx="3410585" cy="365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45A4" w:rsidRDefault="009645A4" w:rsidP="009645A4">
                              <w:pPr>
                                <w:pStyle w:val="a5"/>
                                <w:spacing w:before="0" w:beforeAutospacing="0" w:after="0" w:afterAutospacing="0" w:line="432" w:lineRule="exact"/>
                                <w:jc w:val="right"/>
                              </w:pPr>
                              <w:r>
                                <w:rPr>
                                  <w:rFonts w:ascii="Arial Black" w:eastAsia="方正宋刻本秀楷简体" w:hAnsi="Arial Black" w:cstheme="minorBidi"/>
                                  <w:color w:val="7097A0"/>
                                  <w:kern w:val="24"/>
                                  <w:sz w:val="28"/>
                                  <w:szCs w:val="28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EA47D" id="组合 78" o:spid="_x0000_s1028" style="position:absolute;left:0;text-align:left;margin-left:208.1pt;margin-top:-44.1pt;width:268.7pt;height:40.7pt;z-index:251663360" coordorigin="39638,3608" coordsize="34124,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">
                <v:shape id="文本框 71" o:spid="_x0000_s1029" type="#_x0000_t202" style="position:absolute;left:52852;top:6774;width:20911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rBcIA&#10;AADbAAAADwAAAGRycy9kb3ducmV2LnhtbESPQWvCQBSE7wX/w/KE3upGwdamriJqwYOXarw/sq/Z&#10;0OzbkH2a+O+7hYLHYWa+YZbrwTfqRl2sAxuYTjJQxGWwNVcGivPnywJUFGSLTWAycKcI69XoaYm5&#10;DT1/0e0klUoQjjkacCJtrnUsHXmMk9ASJ+87dB4lya7StsM+wX2jZ1n2qj3WnBYctrR1VP6crt6A&#10;iN1M78Xex8NlOO56l5VzLIx5Hg+bD1BCgzzC/+2DNfD2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isFwgAAANsAAAAPAAAAAAAAAAAAAAAAAJgCAABkcnMvZG93&#10;bnJldi54bWxQSwUGAAAAAAQABAD1AAAAhwMAAAAA&#10;" filled="f" stroked="f">
                  <v:textbox style="mso-fit-shape-to-text:t">
                    <w:txbxContent>
                      <w:p w:rsidR="009645A4" w:rsidRDefault="009645A4" w:rsidP="009645A4">
                        <w:pPr>
                          <w:pStyle w:val="a5"/>
                          <w:spacing w:before="0" w:beforeAutospacing="0" w:after="0" w:afterAutospacing="0" w:line="168" w:lineRule="exact"/>
                          <w:jc w:val="right"/>
                        </w:pPr>
                      </w:p>
                    </w:txbxContent>
                  </v:textbox>
                </v:shape>
                <v:shape id="文本框 72" o:spid="_x0000_s1030" type="#_x0000_t202" style="position:absolute;left:39638;top:3608;width:34106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yv7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J8r++AAAA2wAAAA8AAAAAAAAAAAAAAAAAmAIAAGRycy9kb3ducmV2&#10;LnhtbFBLBQYAAAAABAAEAPUAAACDAwAAAAA=&#10;" filled="f" stroked="f">
                  <v:textbox style="mso-fit-shape-to-text:t">
                    <w:txbxContent>
                      <w:p w:rsidR="009645A4" w:rsidRDefault="009645A4" w:rsidP="009645A4">
                        <w:pPr>
                          <w:pStyle w:val="a5"/>
                          <w:spacing w:before="0" w:beforeAutospacing="0" w:after="0" w:afterAutospacing="0" w:line="432" w:lineRule="exact"/>
                          <w:jc w:val="right"/>
                        </w:pPr>
                        <w:r>
                          <w:rPr>
                            <w:rFonts w:ascii="Arial Black" w:eastAsia="方正宋刻本秀楷简体" w:hAnsi="Arial Black" w:cstheme="minorBidi"/>
                            <w:color w:val="7097A0"/>
                            <w:kern w:val="24"/>
                            <w:sz w:val="28"/>
                            <w:szCs w:val="28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FE09B7" wp14:editId="56C77643">
                <wp:simplePos x="0" y="0"/>
                <wp:positionH relativeFrom="column">
                  <wp:posOffset>4989195</wp:posOffset>
                </wp:positionH>
                <wp:positionV relativeFrom="paragraph">
                  <wp:posOffset>8909685</wp:posOffset>
                </wp:positionV>
                <wp:extent cx="1603375" cy="396240"/>
                <wp:effectExtent l="0" t="590550" r="0" b="309245"/>
                <wp:wrapNone/>
                <wp:docPr id="81" name="梯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B6D79A7" id="梯形 81" o:spid="_x0000_s1026" style="position:absolute;left:0;text-align:left;margin-left:392.85pt;margin-top:701.55pt;width:126.25pt;height:31.2pt;rotation:45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10DECD" wp14:editId="4B403EFB">
                <wp:simplePos x="0" y="0"/>
                <wp:positionH relativeFrom="column">
                  <wp:posOffset>5145405</wp:posOffset>
                </wp:positionH>
                <wp:positionV relativeFrom="paragraph">
                  <wp:posOffset>8474075</wp:posOffset>
                </wp:positionV>
                <wp:extent cx="1056005" cy="1056005"/>
                <wp:effectExtent l="0" t="0" r="30480" b="3048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55756" cy="1055757"/>
                          <a:chOff x="6465867" y="9395928"/>
                          <a:chExt cx="1055756" cy="1055757"/>
                        </a:xfrm>
                      </wpg:grpSpPr>
                      <wps:wsp>
                        <wps:cNvPr id="83" name="直接连接符 83"/>
                        <wps:cNvCnPr/>
                        <wps:spPr>
                          <a:xfrm flipV="1">
                            <a:off x="6465867" y="9400962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 flipV="1">
                            <a:off x="6465867" y="9395928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9ED20" id="组合 82" o:spid="_x0000_s1026" style="position:absolute;left:0;text-align:left;margin-left:405.15pt;margin-top:667.25pt;width:83.15pt;height:83.15pt;rotation:180;z-index:251665408" coordorigin="64658,93959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">
                <v:line id="直接连接符 83" o:spid="_x0000_s1027" style="position:absolute;flip:y;visibility:visible;mso-wrap-style:square" from="64658,94009" to="70873,10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G9fsMAAADbAAAADwAAAGRycy9kb3ducmV2LnhtbESPQYvCMBSE74L/ITzBi2iqwiLVKCIq&#10;4qKgK3p9NM+22LyUJmrdX2+EhT0OM/MNM5nVphAPqlxuWUG/F4EgTqzOOVVw+ll1RyCcR9ZYWCYF&#10;L3IwmzYbE4y1ffKBHkefigBhF6OCzPsyltIlGRl0PVsSB+9qK4M+yCqVusJngJtCDqLoSxrMOSxk&#10;WNIio+R2vBsFl3VHG/u9c6fV4bUrttF6uf89K9Vu1fMxCE+1/w//tTdawWgIny/hB8jp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xvX7DAAAA2wAAAA8AAAAAAAAAAAAA&#10;AAAAoQIAAGRycy9kb3ducmV2LnhtbFBLBQYAAAAABAAEAPkAAACRAwAAAAA=&#10;" strokecolor="window" strokeweight=".5pt">
                  <v:stroke dashstyle="dash" joinstyle="miter"/>
                </v:line>
                <v:line id="直接连接符 84" o:spid="_x0000_s1028" style="position:absolute;flip:y;visibility:visible;mso-wrap-style:square" from="64658,93959" to="75216,104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glCsMAAADbAAAADwAAAGRycy9kb3ducmV2LnhtbESPQYvCMBSE74L/ITzBi2iqyCLVKCIq&#10;4qKgK3p9NM+22LyUJmrdX2+EhT0OM/MNM5nVphAPqlxuWUG/F4EgTqzOOVVw+ll1RyCcR9ZYWCYF&#10;L3IwmzYbE4y1ffKBHkefigBhF6OCzPsyltIlGRl0PVsSB+9qK4M+yCqVusJngJtCDqLoSxrMOSxk&#10;WNIio+R2vBsFl3VHG/u9c6fV4bUrttF6uf89K9Vu1fMxCE+1/w//tTdawWgIny/hB8jp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YJQrDAAAA2wAAAA8AAAAAAAAAAAAA&#10;AAAAoQIAAGRycy9kb3ducmV2LnhtbFBLBQYAAAAABAAEAPkAAACRAwAAAAA=&#10;" strokecolor="window" strokeweight=".5pt">
                  <v:stroke dashstyle="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CFB39" wp14:editId="3EFEA3F5">
                <wp:simplePos x="0" y="0"/>
                <wp:positionH relativeFrom="column">
                  <wp:posOffset>-1320165</wp:posOffset>
                </wp:positionH>
                <wp:positionV relativeFrom="paragraph">
                  <wp:posOffset>-412115</wp:posOffset>
                </wp:positionV>
                <wp:extent cx="1603375" cy="396240"/>
                <wp:effectExtent l="0" t="323850" r="0" b="594995"/>
                <wp:wrapNone/>
                <wp:docPr id="85" name="梯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F016092" id="梯形 85" o:spid="_x0000_s1026" style="position:absolute;left:0;text-align:left;margin-left:-103.95pt;margin-top:-32.45pt;width:126.25pt;height:31.2pt;rotation:-45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9E4B75C" wp14:editId="665B1797">
                <wp:simplePos x="0" y="0"/>
                <wp:positionH relativeFrom="column">
                  <wp:posOffset>-933450</wp:posOffset>
                </wp:positionH>
                <wp:positionV relativeFrom="paragraph">
                  <wp:posOffset>-635635</wp:posOffset>
                </wp:positionV>
                <wp:extent cx="1056005" cy="1056005"/>
                <wp:effectExtent l="0" t="0" r="30480" b="3048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756" cy="1055757"/>
                          <a:chOff x="386689" y="285479"/>
                          <a:chExt cx="1055756" cy="1055757"/>
                        </a:xfrm>
                      </wpg:grpSpPr>
                      <wps:wsp>
                        <wps:cNvPr id="87" name="直接连接符 87"/>
                        <wps:cNvCnPr/>
                        <wps:spPr>
                          <a:xfrm flipV="1">
                            <a:off x="386689" y="290513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8" name="直接连接符 88"/>
                        <wps:cNvCnPr/>
                        <wps:spPr>
                          <a:xfrm flipV="1">
                            <a:off x="386689" y="285479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4AA142" id="组合 86" o:spid="_x0000_s1026" style="position:absolute;left:0;text-align:left;margin-left:-73.5pt;margin-top:-50.05pt;width:83.15pt;height:83.15pt;z-index:251667456" coordorigin="3866,2854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">
                <v:line id="直接连接符 87" o:spid="_x0000_s1027" style="position:absolute;flip:y;visibility:visible;mso-wrap-style:square" from="3866,2905" to="10081,9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q7fcQAAADbAAAADwAAAGRycy9kb3ducmV2LnhtbESPQYvCMBSE74L/ITzBi2iqB1eqUURU&#10;xEVBV/T6aJ5tsXkpTdS6v94IC3scZuYbZjKrTSEeVLncsoJ+LwJBnFidc6rg9LPqjkA4j6yxsEwK&#10;XuRgNm02Jhhr++QDPY4+FQHCLkYFmfdlLKVLMjLoerYkDt7VVgZ9kFUqdYXPADeFHETRUBrMOSxk&#10;WNIio+R2vBsFl3VHG/u9c6fV4bUrttF6uf89K9Vu1fMxCE+1/w//tTdawegLPl/CD5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Srt9xAAAANsAAAAPAAAAAAAAAAAA&#10;AAAAAKECAABkcnMvZG93bnJldi54bWxQSwUGAAAAAAQABAD5AAAAkgMAAAAA&#10;" strokecolor="window" strokeweight=".5pt">
                  <v:stroke dashstyle="dash" joinstyle="miter"/>
                </v:line>
                <v:line id="直接连接符 88" o:spid="_x0000_s1028" style="position:absolute;flip:y;visibility:visible;mso-wrap-style:square" from="3866,2854" to="14424,1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UvD8EAAADbAAAADwAAAGRycy9kb3ducmV2LnhtbERPTYvCMBC9C/6HMMJeZE31sEg1LSIq&#10;sotCVXavQzPbFptJaaJWf705CB4f73uedqYWV2pdZVnBeBSBIM6trrhQcDquP6cgnEfWWFsmBXdy&#10;kCb93hxjbW+c0fXgCxFC2MWooPS+iaV0eUkG3cg2xIH7t61BH2BbSN3iLYSbWk6i6EsarDg0lNjQ&#10;sqT8fLgYBX+boTb2Z+dO6+y+q7+jzWr/+FXqY9AtZiA8df4tfrm3WsE0jA1fwg+Q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1S8PwQAAANsAAAAPAAAAAAAAAAAAAAAA&#10;AKECAABkcnMvZG93bnJldi54bWxQSwUGAAAAAAQABAD5AAAAjwMAAAAA&#10;" strokecolor="window" strokeweight=".5pt">
                  <v:stroke dashstyle="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4ED85" wp14:editId="0538F637">
                <wp:simplePos x="0" y="0"/>
                <wp:positionH relativeFrom="column">
                  <wp:posOffset>-542290</wp:posOffset>
                </wp:positionH>
                <wp:positionV relativeFrom="paragraph">
                  <wp:posOffset>791210</wp:posOffset>
                </wp:positionV>
                <wp:extent cx="5516880" cy="0"/>
                <wp:effectExtent l="0" t="0" r="2667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2162A" id="直接连接符 8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7pt,62.3pt" to="391.7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" strokecolor="#8aa8ae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A48DC" wp14:editId="3DDA188F">
                <wp:simplePos x="0" y="0"/>
                <wp:positionH relativeFrom="column">
                  <wp:posOffset>-307340</wp:posOffset>
                </wp:positionH>
                <wp:positionV relativeFrom="paragraph">
                  <wp:posOffset>1670050</wp:posOffset>
                </wp:positionV>
                <wp:extent cx="1313180" cy="307975"/>
                <wp:effectExtent l="0" t="0" r="0" b="0"/>
                <wp:wrapNone/>
                <wp:docPr id="90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A48DC" id="文本框 159" o:spid="_x0000_s1031" type="#_x0000_t202" style="position:absolute;left:0;text-align:left;margin-left:-24.2pt;margin-top:131.5pt;width:103.4pt;height: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ECEA81" wp14:editId="05ED5EC9">
                <wp:simplePos x="0" y="0"/>
                <wp:positionH relativeFrom="column">
                  <wp:posOffset>-307340</wp:posOffset>
                </wp:positionH>
                <wp:positionV relativeFrom="paragraph">
                  <wp:posOffset>2929255</wp:posOffset>
                </wp:positionV>
                <wp:extent cx="1313180" cy="307975"/>
                <wp:effectExtent l="0" t="0" r="0" b="0"/>
                <wp:wrapNone/>
                <wp:docPr id="9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CEA81" id="文本框 161" o:spid="_x0000_s1032" type="#_x0000_t202" style="position:absolute;left:0;text-align:left;margin-left:-24.2pt;margin-top:230.65pt;width:103.4pt;height:2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5A0BAC" wp14:editId="5F7ED0B3">
                <wp:simplePos x="0" y="0"/>
                <wp:positionH relativeFrom="column">
                  <wp:posOffset>-614045</wp:posOffset>
                </wp:positionH>
                <wp:positionV relativeFrom="paragraph">
                  <wp:posOffset>1710690</wp:posOffset>
                </wp:positionV>
                <wp:extent cx="238125" cy="238125"/>
                <wp:effectExtent l="0" t="0" r="10160" b="1016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0" cy="237990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16DAB0F" id="矩形 98" o:spid="_x0000_s1026" style="position:absolute;left:0;text-align:left;margin-left:-48.35pt;margin-top:134.7pt;width:18.7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" fillcolor="#8aa8ae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194FC0" wp14:editId="291541BB">
                <wp:simplePos x="0" y="0"/>
                <wp:positionH relativeFrom="column">
                  <wp:posOffset>-614045</wp:posOffset>
                </wp:positionH>
                <wp:positionV relativeFrom="paragraph">
                  <wp:posOffset>2970530</wp:posOffset>
                </wp:positionV>
                <wp:extent cx="238125" cy="238125"/>
                <wp:effectExtent l="0" t="0" r="10160" b="1016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0" cy="237990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E783236" id="矩形 99" o:spid="_x0000_s1026" style="position:absolute;left:0;text-align:left;margin-left:-48.35pt;margin-top:233.9pt;width:18.7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" fillcolor="#8aa8ae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8779A1" wp14:editId="7B51CF08">
                <wp:simplePos x="0" y="0"/>
                <wp:positionH relativeFrom="column">
                  <wp:posOffset>-494665</wp:posOffset>
                </wp:positionH>
                <wp:positionV relativeFrom="paragraph">
                  <wp:posOffset>1948815</wp:posOffset>
                </wp:positionV>
                <wp:extent cx="0" cy="7461250"/>
                <wp:effectExtent l="0" t="0" r="19050" b="26035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097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ABE51" id="直接连接符 103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95pt,153.45pt" to="-38.95pt,7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" strokecolor="#8aa8ae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8052EE" wp14:editId="31FA3307">
                <wp:simplePos x="0" y="0"/>
                <wp:positionH relativeFrom="column">
                  <wp:posOffset>-569595</wp:posOffset>
                </wp:positionH>
                <wp:positionV relativeFrom="paragraph">
                  <wp:posOffset>1778000</wp:posOffset>
                </wp:positionV>
                <wp:extent cx="157480" cy="109855"/>
                <wp:effectExtent l="0" t="0" r="0" b="4445"/>
                <wp:wrapNone/>
                <wp:docPr id="108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7355" cy="10994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616E9" id="Freeform 142" o:spid="_x0000_s1026" style="position:absolute;left:0;text-align:left;margin-left:-44.85pt;margin-top:140pt;width:12.4pt;height:8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8460B8" wp14:editId="7F7F5020">
                <wp:simplePos x="0" y="0"/>
                <wp:positionH relativeFrom="column">
                  <wp:posOffset>-537210</wp:posOffset>
                </wp:positionH>
                <wp:positionV relativeFrom="paragraph">
                  <wp:posOffset>3016885</wp:posOffset>
                </wp:positionV>
                <wp:extent cx="80010" cy="152400"/>
                <wp:effectExtent l="0" t="0" r="0" b="635"/>
                <wp:wrapNone/>
                <wp:docPr id="10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9962" cy="152310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0016B" id="KSO_Shape" o:spid="_x0000_s1026" style="position:absolute;left:0;text-align:left;margin-left:-42.3pt;margin-top:237.55pt;width:6.3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9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indow" stroked="f">
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31E14C" wp14:editId="5E9CFC3F">
                <wp:simplePos x="0" y="0"/>
                <wp:positionH relativeFrom="column">
                  <wp:posOffset>-421640</wp:posOffset>
                </wp:positionH>
                <wp:positionV relativeFrom="paragraph">
                  <wp:posOffset>814705</wp:posOffset>
                </wp:positionV>
                <wp:extent cx="824865" cy="624840"/>
                <wp:effectExtent l="0" t="0" r="0" b="0"/>
                <wp:wrapNone/>
                <wp:docPr id="112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Pr="00990A7F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  <w:rPr>
                                <w:rFonts w:asciiTheme="minorEastAsia" w:eastAsiaTheme="minorEastAsia" w:hAnsiTheme="minorEastAsia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262626" w:themeColor="text1" w:themeTint="D9"/>
                                <w:sz w:val="21"/>
                                <w:szCs w:val="21"/>
                              </w:rPr>
                              <w:t>199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262626" w:themeColor="text1" w:themeTint="D9"/>
                                <w:sz w:val="21"/>
                                <w:szCs w:val="21"/>
                              </w:rPr>
                              <w:t>4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262626" w:themeColor="text1" w:themeTint="D9"/>
                                <w:sz w:val="21"/>
                                <w:szCs w:val="21"/>
                              </w:rPr>
                              <w:t>.0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262626" w:themeColor="text1" w:themeTint="D9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:rsidR="009645A4" w:rsidRPr="00990A7F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  <w:rPr>
                                <w:rFonts w:asciiTheme="minorEastAsia" w:eastAsiaTheme="minorEastAsia" w:hAnsiTheme="minorEastAsia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262626" w:themeColor="text1" w:themeTint="D9"/>
                                <w:sz w:val="21"/>
                                <w:szCs w:val="21"/>
                              </w:rPr>
                              <w:t>北京海淀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1E14C" id="文本框 185" o:spid="_x0000_s1033" type="#_x0000_t202" style="position:absolute;left:0;text-align:left;margin-left:-33.2pt;margin-top:64.15pt;width:64.95pt;height:49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" filled="f" stroked="f">
                <v:textbox style="mso-fit-shape-to-text:t">
                  <w:txbxContent>
                    <w:p w:rsidR="009645A4" w:rsidRPr="00990A7F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  <w:rPr>
                          <w:rFonts w:asciiTheme="minorEastAsia" w:eastAsiaTheme="minorEastAsia" w:hAnsiTheme="minorEastAsia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262626" w:themeColor="text1" w:themeTint="D9"/>
                          <w:sz w:val="21"/>
                          <w:szCs w:val="21"/>
                        </w:rPr>
                        <w:t>199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262626" w:themeColor="text1" w:themeTint="D9"/>
                          <w:sz w:val="21"/>
                          <w:szCs w:val="21"/>
                        </w:rPr>
                        <w:t>4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262626" w:themeColor="text1" w:themeTint="D9"/>
                          <w:sz w:val="21"/>
                          <w:szCs w:val="21"/>
                        </w:rPr>
                        <w:t>.0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262626" w:themeColor="text1" w:themeTint="D9"/>
                          <w:sz w:val="21"/>
                          <w:szCs w:val="21"/>
                        </w:rPr>
                        <w:t>2</w:t>
                      </w:r>
                    </w:p>
                    <w:p w:rsidR="009645A4" w:rsidRPr="00990A7F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  <w:rPr>
                          <w:rFonts w:asciiTheme="minorEastAsia" w:eastAsiaTheme="minorEastAsia" w:hAnsiTheme="minorEastAsia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262626" w:themeColor="text1" w:themeTint="D9"/>
                          <w:sz w:val="21"/>
                          <w:szCs w:val="21"/>
                        </w:rPr>
                        <w:t>北京海淀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85DC58" wp14:editId="7563058A">
                <wp:simplePos x="0" y="0"/>
                <wp:positionH relativeFrom="column">
                  <wp:posOffset>750570</wp:posOffset>
                </wp:positionH>
                <wp:positionV relativeFrom="paragraph">
                  <wp:posOffset>815975</wp:posOffset>
                </wp:positionV>
                <wp:extent cx="1590675" cy="624840"/>
                <wp:effectExtent l="0" t="0" r="0" b="0"/>
                <wp:wrapNone/>
                <wp:docPr id="113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Pr="00990A7F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  <w:rPr>
                                <w:rFonts w:asciiTheme="minorEastAsia" w:eastAsiaTheme="minorEastAsia" w:hAnsiTheme="minorEastAsia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262626" w:themeColor="text1" w:themeTint="D9"/>
                                <w:sz w:val="21"/>
                                <w:szCs w:val="21"/>
                              </w:rPr>
                              <w:t>电话：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262626" w:themeColor="text1" w:themeTint="D9"/>
                                <w:sz w:val="21"/>
                                <w:szCs w:val="21"/>
                              </w:rPr>
                              <w:t>18595591691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262626" w:themeColor="text1" w:themeTint="D9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</w:p>
                          <w:p w:rsidR="009645A4" w:rsidRPr="00990A7F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  <w:rPr>
                                <w:rFonts w:asciiTheme="minorEastAsia" w:eastAsiaTheme="minorEastAsia" w:hAnsiTheme="minorEastAsia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262626" w:themeColor="text1" w:themeTint="D9"/>
                                <w:sz w:val="21"/>
                                <w:szCs w:val="21"/>
                              </w:rPr>
                              <w:t>邮箱：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262626" w:themeColor="text1" w:themeTint="D9"/>
                                <w:sz w:val="21"/>
                                <w:szCs w:val="21"/>
                              </w:rPr>
                              <w:t>wjngit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262626" w:themeColor="text1" w:themeTint="D9"/>
                                <w:sz w:val="21"/>
                                <w:szCs w:val="21"/>
                              </w:rPr>
                              <w:t>@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262626" w:themeColor="text1" w:themeTint="D9"/>
                                <w:sz w:val="21"/>
                                <w:szCs w:val="21"/>
                              </w:rPr>
                              <w:t>163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262626" w:themeColor="text1" w:themeTint="D9"/>
                                <w:sz w:val="21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5DC58" id="文本框 186" o:spid="_x0000_s1034" type="#_x0000_t202" style="position:absolute;left:0;text-align:left;margin-left:59.1pt;margin-top:64.25pt;width:125.25pt;height:4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" filled="f" stroked="f">
                <v:textbox style="mso-fit-shape-to-text:t">
                  <w:txbxContent>
                    <w:p w:rsidR="009645A4" w:rsidRPr="00990A7F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  <w:rPr>
                          <w:rFonts w:asciiTheme="minorEastAsia" w:eastAsiaTheme="minorEastAsia" w:hAnsiTheme="minorEastAsia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262626" w:themeColor="text1" w:themeTint="D9"/>
                          <w:sz w:val="21"/>
                          <w:szCs w:val="21"/>
                        </w:rPr>
                        <w:t>电话：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262626" w:themeColor="text1" w:themeTint="D9"/>
                          <w:sz w:val="21"/>
                          <w:szCs w:val="21"/>
                        </w:rPr>
                        <w:t>18595591691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262626" w:themeColor="text1" w:themeTint="D9"/>
                          <w:sz w:val="21"/>
                          <w:szCs w:val="21"/>
                        </w:rPr>
                        <w:t xml:space="preserve">              </w:t>
                      </w:r>
                    </w:p>
                    <w:p w:rsidR="009645A4" w:rsidRPr="00990A7F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  <w:rPr>
                          <w:rFonts w:asciiTheme="minorEastAsia" w:eastAsiaTheme="minorEastAsia" w:hAnsiTheme="minorEastAsia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262626" w:themeColor="text1" w:themeTint="D9"/>
                          <w:sz w:val="21"/>
                          <w:szCs w:val="21"/>
                        </w:rPr>
                        <w:t>邮箱：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262626" w:themeColor="text1" w:themeTint="D9"/>
                          <w:sz w:val="21"/>
                          <w:szCs w:val="21"/>
                        </w:rPr>
                        <w:t>wjngit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262626" w:themeColor="text1" w:themeTint="D9"/>
                          <w:sz w:val="21"/>
                          <w:szCs w:val="21"/>
                        </w:rPr>
                        <w:t>@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262626" w:themeColor="text1" w:themeTint="D9"/>
                          <w:sz w:val="21"/>
                          <w:szCs w:val="21"/>
                        </w:rPr>
                        <w:t>163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262626" w:themeColor="text1" w:themeTint="D9"/>
                          <w:sz w:val="21"/>
                          <w:szCs w:val="21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D87CB6" wp14:editId="76353C70">
                <wp:simplePos x="0" y="0"/>
                <wp:positionH relativeFrom="column">
                  <wp:posOffset>633095</wp:posOffset>
                </wp:positionH>
                <wp:positionV relativeFrom="paragraph">
                  <wp:posOffset>1212850</wp:posOffset>
                </wp:positionV>
                <wp:extent cx="114300" cy="118110"/>
                <wp:effectExtent l="0" t="0" r="635" b="0"/>
                <wp:wrapNone/>
                <wp:docPr id="1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8044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31D0F4E8" id="KSO_Shape" o:spid="_x0000_s1026" style="position:absolute;left:0;text-align:left;margin-left:49.85pt;margin-top:95.5pt;width:9pt;height:9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8aa8ae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5C8B4C" wp14:editId="4058D121">
                <wp:simplePos x="0" y="0"/>
                <wp:positionH relativeFrom="column">
                  <wp:posOffset>633095</wp:posOffset>
                </wp:positionH>
                <wp:positionV relativeFrom="paragraph">
                  <wp:posOffset>968375</wp:posOffset>
                </wp:positionV>
                <wp:extent cx="114300" cy="114300"/>
                <wp:effectExtent l="0" t="0" r="635" b="635"/>
                <wp:wrapNone/>
                <wp:docPr id="1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411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3123A" id="KSO_Shape" o:spid="_x0000_s1026" style="position:absolute;left:0;text-align:left;margin-left:49.85pt;margin-top:76.25pt;width:9pt;height: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8aa8ae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2337501;2147483646,2147483646;2147483646,2147483646;2147483646,2147483646;2147483646,2147483646;812330382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5BB5D5" wp14:editId="1B5B73DD">
                <wp:simplePos x="0" y="0"/>
                <wp:positionH relativeFrom="column">
                  <wp:posOffset>-542290</wp:posOffset>
                </wp:positionH>
                <wp:positionV relativeFrom="paragraph">
                  <wp:posOffset>955675</wp:posOffset>
                </wp:positionV>
                <wp:extent cx="139065" cy="130810"/>
                <wp:effectExtent l="0" t="0" r="0" b="3175"/>
                <wp:wrapNone/>
                <wp:docPr id="116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53" cy="130804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9AE5C" id="KSO_Shape" o:spid="_x0000_s1026" style="position:absolute;left:0;text-align:left;margin-left:-42.7pt;margin-top:75.25pt;width:10.95pt;height:10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3900,187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fillcolor="#8aa8ae" stroked="f">
                <v:path o:connecttype="custom" o:connectlocs="13020,102787;90485,40267;80517,79311;76566,55720;72033,49200;75294,48484;77945,47238;80039,45542;81551,43342;82691,40267;39694,86574;46985,55296;39694,56065;42531,48776;45368,47689;47648,46152;49345,44137;50538,41645;14981,18624;11990,20663;10561,24028;11037,110602;13313,113383;16860,114470;119079,113675;121647,111158;122414,24663;121303,21140;118524,18835;107566,22624;23318,18332;93167,14385;116089,7762;121091,8530;125511,10650;129084,13935;131625,18094;132869,22968;132764,110708;131281,115450;128555,119477;124823,122576;120297,124483;16860,125040;11858,124272;7411,122126;3838,118867;1323,114708;79,109860;185,22094;1641,17352;4367,13299;8126,10199;12652,8292;25383,7762" o:connectangles="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78A3B4" wp14:editId="152CEFA2">
                <wp:simplePos x="0" y="0"/>
                <wp:positionH relativeFrom="column">
                  <wp:posOffset>-509905</wp:posOffset>
                </wp:positionH>
                <wp:positionV relativeFrom="paragraph">
                  <wp:posOffset>1212850</wp:posOffset>
                </wp:positionV>
                <wp:extent cx="74930" cy="127635"/>
                <wp:effectExtent l="19050" t="0" r="20955" b="5715"/>
                <wp:wrapNone/>
                <wp:docPr id="1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49" cy="1279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36319CA9" id="KSO_Shape" o:spid="_x0000_s1026" style="position:absolute;left:0;text-align:left;margin-left:-40.15pt;margin-top:95.5pt;width:5.9pt;height:10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8aa8ae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F1D903" wp14:editId="141F4D04">
                <wp:simplePos x="0" y="0"/>
                <wp:positionH relativeFrom="column">
                  <wp:posOffset>2476500</wp:posOffset>
                </wp:positionH>
                <wp:positionV relativeFrom="paragraph">
                  <wp:posOffset>814705</wp:posOffset>
                </wp:positionV>
                <wp:extent cx="1374775" cy="624840"/>
                <wp:effectExtent l="0" t="0" r="0" b="0"/>
                <wp:wrapNone/>
                <wp:docPr id="118" name="文本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645A4" w:rsidRPr="00990A7F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  <w:rPr>
                                <w:rFonts w:asciiTheme="minorEastAsia" w:eastAsiaTheme="minorEastAsia" w:hAnsiTheme="minorEastAsia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262626" w:themeColor="text1" w:themeTint="D9"/>
                                <w:sz w:val="21"/>
                                <w:szCs w:val="21"/>
                              </w:rPr>
                              <w:t>工作经验：两年</w:t>
                            </w:r>
                          </w:p>
                          <w:p w:rsidR="009645A4" w:rsidRPr="00990A7F" w:rsidRDefault="009645A4" w:rsidP="009645A4">
                            <w:pPr>
                              <w:pStyle w:val="a5"/>
                              <w:spacing w:before="0" w:beforeAutospacing="0" w:after="0" w:afterAutospacing="0" w:line="420" w:lineRule="exact"/>
                              <w:rPr>
                                <w:rFonts w:asciiTheme="minorEastAsia" w:eastAsiaTheme="minorEastAsia" w:hAnsiTheme="minorEastAsia" w:cstheme="minorBidi"/>
                                <w:color w:val="262626" w:themeColor="text1" w:themeTint="D9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262626" w:themeColor="text1" w:themeTint="D9"/>
                                <w:sz w:val="21"/>
                                <w:szCs w:val="21"/>
                              </w:rPr>
                              <w:t>英语水平: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262626" w:themeColor="text1" w:themeTint="D9"/>
                                <w:sz w:val="21"/>
                                <w:szCs w:val="21"/>
                              </w:rPr>
                              <w:t>CET-4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1D903" id="文本框 191" o:spid="_x0000_s1035" type="#_x0000_t202" style="position:absolute;left:0;text-align:left;margin-left:195pt;margin-top:64.15pt;width:108.25pt;height:49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" filled="f" stroked="f">
                <v:textbox style="mso-fit-shape-to-text:t">
                  <w:txbxContent>
                    <w:p w:rsidR="009645A4" w:rsidRPr="00990A7F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  <w:rPr>
                          <w:rFonts w:asciiTheme="minorEastAsia" w:eastAsiaTheme="minorEastAsia" w:hAnsiTheme="minorEastAsia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262626" w:themeColor="text1" w:themeTint="D9"/>
                          <w:sz w:val="21"/>
                          <w:szCs w:val="21"/>
                        </w:rPr>
                        <w:t>工作经验：两年</w:t>
                      </w:r>
                    </w:p>
                    <w:p w:rsidR="009645A4" w:rsidRPr="00990A7F" w:rsidRDefault="009645A4" w:rsidP="009645A4">
                      <w:pPr>
                        <w:pStyle w:val="a5"/>
                        <w:spacing w:before="0" w:beforeAutospacing="0" w:after="0" w:afterAutospacing="0" w:line="420" w:lineRule="exact"/>
                        <w:rPr>
                          <w:rFonts w:asciiTheme="minorEastAsia" w:eastAsiaTheme="minorEastAsia" w:hAnsiTheme="minorEastAsia" w:cstheme="minorBidi"/>
                          <w:color w:val="262626" w:themeColor="text1" w:themeTint="D9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262626" w:themeColor="text1" w:themeTint="D9"/>
                          <w:sz w:val="21"/>
                          <w:szCs w:val="21"/>
                        </w:rPr>
                        <w:t>英语水平: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262626" w:themeColor="text1" w:themeTint="D9"/>
                          <w:sz w:val="21"/>
                          <w:szCs w:val="21"/>
                        </w:rPr>
                        <w:t>CET-4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DA4EEC" wp14:editId="45127D9D">
                <wp:simplePos x="0" y="0"/>
                <wp:positionH relativeFrom="column">
                  <wp:posOffset>2353945</wp:posOffset>
                </wp:positionH>
                <wp:positionV relativeFrom="paragraph">
                  <wp:posOffset>962025</wp:posOffset>
                </wp:positionV>
                <wp:extent cx="139065" cy="109855"/>
                <wp:effectExtent l="0" t="0" r="0" b="23495"/>
                <wp:wrapNone/>
                <wp:docPr id="1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6" cy="110028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8AA8A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0CD32885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left:0;text-align:left;margin-left:185.35pt;margin-top:75.75pt;width:10.95pt;height:8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" adj="5390,24991" fillcolor="#8aa8ae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69CD9E" wp14:editId="03022196">
                <wp:simplePos x="0" y="0"/>
                <wp:positionH relativeFrom="column">
                  <wp:posOffset>2379345</wp:posOffset>
                </wp:positionH>
                <wp:positionV relativeFrom="paragraph">
                  <wp:posOffset>1212850</wp:posOffset>
                </wp:positionV>
                <wp:extent cx="121285" cy="118745"/>
                <wp:effectExtent l="0" t="0" r="0" b="0"/>
                <wp:wrapNone/>
                <wp:docPr id="1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1373" cy="118590"/>
                        </a:xfrm>
                        <a:custGeom>
                          <a:avLst/>
                          <a:gdLst>
                            <a:gd name="T0" fmla="*/ 1441147 w 3909"/>
                            <a:gd name="T1" fmla="*/ 1741638 h 3818"/>
                            <a:gd name="T2" fmla="*/ 1082357 w 3909"/>
                            <a:gd name="T3" fmla="*/ 1382347 h 3818"/>
                            <a:gd name="T4" fmla="*/ 1441147 w 3909"/>
                            <a:gd name="T5" fmla="*/ 1023057 h 3818"/>
                            <a:gd name="T6" fmla="*/ 1800397 w 3909"/>
                            <a:gd name="T7" fmla="*/ 1382347 h 3818"/>
                            <a:gd name="T8" fmla="*/ 1441147 w 3909"/>
                            <a:gd name="T9" fmla="*/ 1741638 h 3818"/>
                            <a:gd name="T10" fmla="*/ 1635971 w 3909"/>
                            <a:gd name="T11" fmla="*/ 1502571 h 3818"/>
                            <a:gd name="T12" fmla="*/ 1536947 w 3909"/>
                            <a:gd name="T13" fmla="*/ 1421040 h 3818"/>
                            <a:gd name="T14" fmla="*/ 1496416 w 3909"/>
                            <a:gd name="T15" fmla="*/ 1411367 h 3818"/>
                            <a:gd name="T16" fmla="*/ 1472005 w 3909"/>
                            <a:gd name="T17" fmla="*/ 1206848 h 3818"/>
                            <a:gd name="T18" fmla="*/ 1249086 w 3909"/>
                            <a:gd name="T19" fmla="*/ 1216521 h 3818"/>
                            <a:gd name="T20" fmla="*/ 1208094 w 3909"/>
                            <a:gd name="T21" fmla="*/ 1329836 h 3818"/>
                            <a:gd name="T22" fmla="*/ 1258758 w 3909"/>
                            <a:gd name="T23" fmla="*/ 1439465 h 3818"/>
                            <a:gd name="T24" fmla="*/ 1372521 w 3909"/>
                            <a:gd name="T25" fmla="*/ 1480922 h 3818"/>
                            <a:gd name="T26" fmla="*/ 1464636 w 3909"/>
                            <a:gd name="T27" fmla="*/ 1445453 h 3818"/>
                            <a:gd name="T28" fmla="*/ 1478453 w 3909"/>
                            <a:gd name="T29" fmla="*/ 1485067 h 3818"/>
                            <a:gd name="T30" fmla="*/ 1577478 w 3909"/>
                            <a:gd name="T31" fmla="*/ 1566599 h 3818"/>
                            <a:gd name="T32" fmla="*/ 1638734 w 3909"/>
                            <a:gd name="T33" fmla="*/ 1563835 h 3818"/>
                            <a:gd name="T34" fmla="*/ 1635971 w 3909"/>
                            <a:gd name="T35" fmla="*/ 1502571 h 3818"/>
                            <a:gd name="T36" fmla="*/ 1301592 w 3909"/>
                            <a:gd name="T37" fmla="*/ 1392481 h 3818"/>
                            <a:gd name="T38" fmla="*/ 1296065 w 3909"/>
                            <a:gd name="T39" fmla="*/ 1259359 h 3818"/>
                            <a:gd name="T40" fmla="*/ 1429172 w 3909"/>
                            <a:gd name="T41" fmla="*/ 1253832 h 3818"/>
                            <a:gd name="T42" fmla="*/ 1459570 w 3909"/>
                            <a:gd name="T43" fmla="*/ 1319241 h 3818"/>
                            <a:gd name="T44" fmla="*/ 1435159 w 3909"/>
                            <a:gd name="T45" fmla="*/ 1386954 h 3818"/>
                            <a:gd name="T46" fmla="*/ 1301592 w 3909"/>
                            <a:gd name="T47" fmla="*/ 1392481 h 3818"/>
                            <a:gd name="T48" fmla="*/ 723106 w 3909"/>
                            <a:gd name="T49" fmla="*/ 1148808 h 3818"/>
                            <a:gd name="T50" fmla="*/ 148766 w 3909"/>
                            <a:gd name="T51" fmla="*/ 574404 h 3818"/>
                            <a:gd name="T52" fmla="*/ 723106 w 3909"/>
                            <a:gd name="T53" fmla="*/ 0 h 3818"/>
                            <a:gd name="T54" fmla="*/ 1297446 w 3909"/>
                            <a:gd name="T55" fmla="*/ 574404 h 3818"/>
                            <a:gd name="T56" fmla="*/ 723106 w 3909"/>
                            <a:gd name="T57" fmla="*/ 1148808 h 3818"/>
                            <a:gd name="T58" fmla="*/ 628688 w 3909"/>
                            <a:gd name="T59" fmla="*/ 156153 h 3818"/>
                            <a:gd name="T60" fmla="*/ 282795 w 3909"/>
                            <a:gd name="T61" fmla="*/ 574404 h 3818"/>
                            <a:gd name="T62" fmla="*/ 723106 w 3909"/>
                            <a:gd name="T63" fmla="*/ 1014765 h 3818"/>
                            <a:gd name="T64" fmla="*/ 1163418 w 3909"/>
                            <a:gd name="T65" fmla="*/ 574404 h 3818"/>
                            <a:gd name="T66" fmla="*/ 628688 w 3909"/>
                            <a:gd name="T67" fmla="*/ 156153 h 3818"/>
                            <a:gd name="T68" fmla="*/ 366159 w 3909"/>
                            <a:gd name="T69" fmla="*/ 1184737 h 3818"/>
                            <a:gd name="T70" fmla="*/ 1019258 w 3909"/>
                            <a:gd name="T71" fmla="*/ 1184737 h 3818"/>
                            <a:gd name="T72" fmla="*/ 974121 w 3909"/>
                            <a:gd name="T73" fmla="*/ 1383268 h 3818"/>
                            <a:gd name="T74" fmla="*/ 1163879 w 3909"/>
                            <a:gd name="T75" fmla="*/ 1758681 h 3818"/>
                            <a:gd name="T76" fmla="*/ 0 w 3909"/>
                            <a:gd name="T77" fmla="*/ 1758681 h 3818"/>
                            <a:gd name="T78" fmla="*/ 184692 w 3909"/>
                            <a:gd name="T79" fmla="*/ 1327993 h 3818"/>
                            <a:gd name="T80" fmla="*/ 366159 w 3909"/>
                            <a:gd name="T81" fmla="*/ 1184737 h 3818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</a:gdLst>
                          <a:ahLst/>
                          <a:cxnLst>
                            <a:cxn ang="T82">
                              <a:pos x="T0" y="T1"/>
                            </a:cxn>
                            <a:cxn ang="T83">
                              <a:pos x="T2" y="T3"/>
                            </a:cxn>
                            <a:cxn ang="T84">
                              <a:pos x="T4" y="T5"/>
                            </a:cxn>
                            <a:cxn ang="T85">
                              <a:pos x="T6" y="T7"/>
                            </a:cxn>
                            <a:cxn ang="T86">
                              <a:pos x="T8" y="T9"/>
                            </a:cxn>
                            <a:cxn ang="T87">
                              <a:pos x="T10" y="T11"/>
                            </a:cxn>
                            <a:cxn ang="T88">
                              <a:pos x="T12" y="T13"/>
                            </a:cxn>
                            <a:cxn ang="T89">
                              <a:pos x="T14" y="T15"/>
                            </a:cxn>
                            <a:cxn ang="T90">
                              <a:pos x="T16" y="T17"/>
                            </a:cxn>
                            <a:cxn ang="T91">
                              <a:pos x="T18" y="T19"/>
                            </a:cxn>
                            <a:cxn ang="T92">
                              <a:pos x="T20" y="T21"/>
                            </a:cxn>
                            <a:cxn ang="T93">
                              <a:pos x="T22" y="T23"/>
                            </a:cxn>
                            <a:cxn ang="T94">
                              <a:pos x="T24" y="T25"/>
                            </a:cxn>
                            <a:cxn ang="T95">
                              <a:pos x="T26" y="T27"/>
                            </a:cxn>
                            <a:cxn ang="T96">
                              <a:pos x="T28" y="T29"/>
                            </a:cxn>
                            <a:cxn ang="T97">
                              <a:pos x="T30" y="T31"/>
                            </a:cxn>
                            <a:cxn ang="T98">
                              <a:pos x="T32" y="T33"/>
                            </a:cxn>
                            <a:cxn ang="T99">
                              <a:pos x="T34" y="T35"/>
                            </a:cxn>
                            <a:cxn ang="T100">
                              <a:pos x="T36" y="T37"/>
                            </a:cxn>
                            <a:cxn ang="T101">
                              <a:pos x="T38" y="T39"/>
                            </a:cxn>
                            <a:cxn ang="T102">
                              <a:pos x="T40" y="T41"/>
                            </a:cxn>
                            <a:cxn ang="T103">
                              <a:pos x="T42" y="T43"/>
                            </a:cxn>
                            <a:cxn ang="T104">
                              <a:pos x="T44" y="T45"/>
                            </a:cxn>
                            <a:cxn ang="T105">
                              <a:pos x="T46" y="T47"/>
                            </a:cxn>
                            <a:cxn ang="T106">
                              <a:pos x="T48" y="T49"/>
                            </a:cxn>
                            <a:cxn ang="T107">
                              <a:pos x="T50" y="T51"/>
                            </a:cxn>
                            <a:cxn ang="T108">
                              <a:pos x="T52" y="T53"/>
                            </a:cxn>
                            <a:cxn ang="T109">
                              <a:pos x="T54" y="T55"/>
                            </a:cxn>
                            <a:cxn ang="T110">
                              <a:pos x="T56" y="T57"/>
                            </a:cxn>
                            <a:cxn ang="T111">
                              <a:pos x="T58" y="T59"/>
                            </a:cxn>
                            <a:cxn ang="T112">
                              <a:pos x="T60" y="T61"/>
                            </a:cxn>
                            <a:cxn ang="T113">
                              <a:pos x="T62" y="T63"/>
                            </a:cxn>
                            <a:cxn ang="T114">
                              <a:pos x="T64" y="T65"/>
                            </a:cxn>
                            <a:cxn ang="T115">
                              <a:pos x="T66" y="T67"/>
                            </a:cxn>
                            <a:cxn ang="T116">
                              <a:pos x="T68" y="T69"/>
                            </a:cxn>
                            <a:cxn ang="T117">
                              <a:pos x="T70" y="T71"/>
                            </a:cxn>
                            <a:cxn ang="T118">
                              <a:pos x="T72" y="T73"/>
                            </a:cxn>
                            <a:cxn ang="T119">
                              <a:pos x="T74" y="T75"/>
                            </a:cxn>
                            <a:cxn ang="T120">
                              <a:pos x="T76" y="T77"/>
                            </a:cxn>
                            <a:cxn ang="T121">
                              <a:pos x="T78" y="T79"/>
                            </a:cxn>
                            <a:cxn ang="T122">
                              <a:pos x="T80" y="T81"/>
                            </a:cxn>
                          </a:cxnLst>
                          <a:rect l="0" t="0" r="r" b="b"/>
                          <a:pathLst>
                            <a:path w="3909" h="3818">
                              <a:moveTo>
                                <a:pt x="3129" y="3781"/>
                              </a:moveTo>
                              <a:cubicBezTo>
                                <a:pt x="2698" y="3781"/>
                                <a:pt x="2350" y="3432"/>
                                <a:pt x="2350" y="3001"/>
                              </a:cubicBezTo>
                              <a:cubicBezTo>
                                <a:pt x="2350" y="2571"/>
                                <a:pt x="2698" y="2221"/>
                                <a:pt x="3129" y="2221"/>
                              </a:cubicBezTo>
                              <a:cubicBezTo>
                                <a:pt x="3560" y="2221"/>
                                <a:pt x="3909" y="2571"/>
                                <a:pt x="3909" y="3001"/>
                              </a:cubicBezTo>
                              <a:cubicBezTo>
                                <a:pt x="3909" y="3432"/>
                                <a:pt x="3560" y="3781"/>
                                <a:pt x="3129" y="3781"/>
                              </a:cubicBezTo>
                              <a:close/>
                              <a:moveTo>
                                <a:pt x="3552" y="3262"/>
                              </a:moveTo>
                              <a:cubicBezTo>
                                <a:pt x="3337" y="3085"/>
                                <a:pt x="3337" y="3085"/>
                                <a:pt x="3337" y="3085"/>
                              </a:cubicBezTo>
                              <a:cubicBezTo>
                                <a:pt x="3312" y="3063"/>
                                <a:pt x="3279" y="3056"/>
                                <a:pt x="3249" y="3064"/>
                              </a:cubicBezTo>
                              <a:cubicBezTo>
                                <a:pt x="3342" y="2926"/>
                                <a:pt x="3323" y="2736"/>
                                <a:pt x="3196" y="2620"/>
                              </a:cubicBezTo>
                              <a:cubicBezTo>
                                <a:pt x="3057" y="2493"/>
                                <a:pt x="2840" y="2502"/>
                                <a:pt x="2712" y="2641"/>
                              </a:cubicBezTo>
                              <a:cubicBezTo>
                                <a:pt x="2650" y="2708"/>
                                <a:pt x="2619" y="2796"/>
                                <a:pt x="2623" y="2887"/>
                              </a:cubicBezTo>
                              <a:cubicBezTo>
                                <a:pt x="2627" y="2979"/>
                                <a:pt x="2666" y="3063"/>
                                <a:pt x="2733" y="3125"/>
                              </a:cubicBezTo>
                              <a:cubicBezTo>
                                <a:pt x="2801" y="3187"/>
                                <a:pt x="2888" y="3218"/>
                                <a:pt x="2980" y="3215"/>
                              </a:cubicBezTo>
                              <a:cubicBezTo>
                                <a:pt x="3054" y="3211"/>
                                <a:pt x="3124" y="3185"/>
                                <a:pt x="3180" y="3138"/>
                              </a:cubicBezTo>
                              <a:cubicBezTo>
                                <a:pt x="3175" y="3169"/>
                                <a:pt x="3185" y="3202"/>
                                <a:pt x="3210" y="3224"/>
                              </a:cubicBezTo>
                              <a:cubicBezTo>
                                <a:pt x="3425" y="3401"/>
                                <a:pt x="3425" y="3401"/>
                                <a:pt x="3425" y="3401"/>
                              </a:cubicBezTo>
                              <a:cubicBezTo>
                                <a:pt x="3463" y="3436"/>
                                <a:pt x="3523" y="3433"/>
                                <a:pt x="3558" y="3395"/>
                              </a:cubicBezTo>
                              <a:cubicBezTo>
                                <a:pt x="3593" y="3357"/>
                                <a:pt x="3591" y="3297"/>
                                <a:pt x="3552" y="3262"/>
                              </a:cubicBezTo>
                              <a:close/>
                              <a:moveTo>
                                <a:pt x="2826" y="3023"/>
                              </a:moveTo>
                              <a:cubicBezTo>
                                <a:pt x="2743" y="2947"/>
                                <a:pt x="2737" y="2817"/>
                                <a:pt x="2814" y="2734"/>
                              </a:cubicBezTo>
                              <a:cubicBezTo>
                                <a:pt x="2890" y="2651"/>
                                <a:pt x="3020" y="2645"/>
                                <a:pt x="3103" y="2722"/>
                              </a:cubicBezTo>
                              <a:cubicBezTo>
                                <a:pt x="3143" y="2759"/>
                                <a:pt x="3167" y="2809"/>
                                <a:pt x="3169" y="2864"/>
                              </a:cubicBezTo>
                              <a:cubicBezTo>
                                <a:pt x="3171" y="2918"/>
                                <a:pt x="3152" y="2971"/>
                                <a:pt x="3116" y="3011"/>
                              </a:cubicBezTo>
                              <a:cubicBezTo>
                                <a:pt x="3039" y="3094"/>
                                <a:pt x="2909" y="3100"/>
                                <a:pt x="2826" y="3023"/>
                              </a:cubicBezTo>
                              <a:close/>
                              <a:moveTo>
                                <a:pt x="1570" y="2494"/>
                              </a:moveTo>
                              <a:cubicBezTo>
                                <a:pt x="881" y="2494"/>
                                <a:pt x="323" y="1936"/>
                                <a:pt x="323" y="1247"/>
                              </a:cubicBezTo>
                              <a:cubicBezTo>
                                <a:pt x="323" y="558"/>
                                <a:pt x="881" y="0"/>
                                <a:pt x="1570" y="0"/>
                              </a:cubicBezTo>
                              <a:cubicBezTo>
                                <a:pt x="2259" y="0"/>
                                <a:pt x="2817" y="558"/>
                                <a:pt x="2817" y="1247"/>
                              </a:cubicBezTo>
                              <a:cubicBezTo>
                                <a:pt x="2817" y="1936"/>
                                <a:pt x="2259" y="2494"/>
                                <a:pt x="1570" y="2494"/>
                              </a:cubicBezTo>
                              <a:close/>
                              <a:moveTo>
                                <a:pt x="1365" y="339"/>
                              </a:moveTo>
                              <a:cubicBezTo>
                                <a:pt x="983" y="476"/>
                                <a:pt x="1451" y="962"/>
                                <a:pt x="614" y="1247"/>
                              </a:cubicBezTo>
                              <a:cubicBezTo>
                                <a:pt x="614" y="1775"/>
                                <a:pt x="1042" y="2203"/>
                                <a:pt x="1570" y="2203"/>
                              </a:cubicBezTo>
                              <a:cubicBezTo>
                                <a:pt x="2098" y="2203"/>
                                <a:pt x="2526" y="1775"/>
                                <a:pt x="2526" y="1247"/>
                              </a:cubicBezTo>
                              <a:cubicBezTo>
                                <a:pt x="2039" y="846"/>
                                <a:pt x="1221" y="1031"/>
                                <a:pt x="1365" y="339"/>
                              </a:cubicBezTo>
                              <a:close/>
                              <a:moveTo>
                                <a:pt x="795" y="2572"/>
                              </a:moveTo>
                              <a:cubicBezTo>
                                <a:pt x="2213" y="2572"/>
                                <a:pt x="2213" y="2572"/>
                                <a:pt x="2213" y="2572"/>
                              </a:cubicBezTo>
                              <a:cubicBezTo>
                                <a:pt x="2151" y="2703"/>
                                <a:pt x="2115" y="2849"/>
                                <a:pt x="2115" y="3003"/>
                              </a:cubicBezTo>
                              <a:cubicBezTo>
                                <a:pt x="2115" y="3338"/>
                                <a:pt x="2278" y="3633"/>
                                <a:pt x="2527" y="3818"/>
                              </a:cubicBezTo>
                              <a:cubicBezTo>
                                <a:pt x="0" y="3818"/>
                                <a:pt x="0" y="3818"/>
                                <a:pt x="0" y="3818"/>
                              </a:cubicBezTo>
                              <a:cubicBezTo>
                                <a:pt x="401" y="2883"/>
                                <a:pt x="401" y="2883"/>
                                <a:pt x="401" y="2883"/>
                              </a:cubicBezTo>
                              <a:cubicBezTo>
                                <a:pt x="401" y="2883"/>
                                <a:pt x="487" y="2572"/>
                                <a:pt x="795" y="257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8AA8AE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2FFBF1F2" id="KSO_Shape" o:spid="_x0000_s1026" style="position:absolute;left:0;text-align:left;margin-left:187.35pt;margin-top:95.5pt;width:9.55pt;height:9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09,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" path="m3129,3781v-431,,-779,-349,-779,-780c2350,2571,2698,2221,3129,2221v431,,780,350,780,780c3909,3432,3560,3781,3129,3781xm3552,3262c3337,3085,3337,3085,3337,3085v-25,-22,-58,-29,-88,-21c3342,2926,3323,2736,3196,2620v-139,-127,-356,-118,-484,21c2650,2708,2619,2796,2623,2887v4,92,43,176,110,238c2801,3187,2888,3218,2980,3215v74,-4,144,-30,200,-77c3175,3169,3185,3202,3210,3224v215,177,215,177,215,177c3463,3436,3523,3433,3558,3395v35,-38,33,-98,-6,-133xm2826,3023v-83,-76,-89,-206,-12,-289c2890,2651,3020,2645,3103,2722v40,37,64,87,66,142c3171,2918,3152,2971,3116,3011v-77,83,-207,89,-290,12xm1570,2494c881,2494,323,1936,323,1247,323,558,881,,1570,v689,,1247,558,1247,1247c2817,1936,2259,2494,1570,2494xm1365,339v-382,137,86,623,-751,908c614,1775,1042,2203,1570,2203v528,,956,-428,956,-956c2039,846,1221,1031,1365,339xm795,2572v1418,,1418,,1418,c2151,2703,2115,2849,2115,3003v,335,163,630,412,815c,3818,,3818,,3818,401,2883,401,2883,401,2883v,,86,-311,394,-311xe" fillcolor="#8aa8ae" stroked="f">
                <v:path arrowok="t" o:connecttype="custom" o:connectlocs="44747080,54096608;33606783,42936755;44747080,31776933;55901659,42936755;44747080,54096608;50796293,46671004;47721634,44138589;46463162,43838138;45705209,37485622;38783657,37786073;37510871,41305723;39083969,44710884;42616268,45998570;45476405,44896876;45905417,46127317;48980107,48659763;50882083,48573911;50796293,46671004;40413949,43251525;40242337,39116654;44375260,38944981;45319107,40976634;44561155,43079852;40413949,43251525;22452173,35682855;4619129,17841428;22452173,0;40285217,17841428;22452173,35682855;19520529,4850232;8780680,17841428;22452173,31519377;36123697,17841428;19520529,4850232;11369101,36798837;31647583,36798837;30246096,42965362;36138011,54625977;0,54625977;5734618,41248478;11369101,36798837" o:connectangles="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CF1C49" wp14:editId="3B7CD71E">
                <wp:simplePos x="0" y="0"/>
                <wp:positionH relativeFrom="column">
                  <wp:posOffset>-387985</wp:posOffset>
                </wp:positionH>
                <wp:positionV relativeFrom="paragraph">
                  <wp:posOffset>1710690</wp:posOffset>
                </wp:positionV>
                <wp:extent cx="1021080" cy="238125"/>
                <wp:effectExtent l="0" t="0" r="26670" b="10160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356" cy="23799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27CF9DA" id="矩形 121" o:spid="_x0000_s1026" style="position:absolute;left:0;text-align:left;margin-left:-30.55pt;margin-top:134.7pt;width:80.4pt;height: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" filled="f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556604" wp14:editId="4A3786FD">
                <wp:simplePos x="0" y="0"/>
                <wp:positionH relativeFrom="column">
                  <wp:posOffset>-387985</wp:posOffset>
                </wp:positionH>
                <wp:positionV relativeFrom="paragraph">
                  <wp:posOffset>2970530</wp:posOffset>
                </wp:positionV>
                <wp:extent cx="1021080" cy="238125"/>
                <wp:effectExtent l="0" t="0" r="26670" b="10160"/>
                <wp:wrapNone/>
                <wp:docPr id="122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356" cy="23799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57FDEFD" id="矩形 122" o:spid="_x0000_s1026" style="position:absolute;left:0;text-align:left;margin-left:-30.55pt;margin-top:233.9pt;width:80.4pt;height:18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" filled="f" strokecolor="#8aa8ae" strokeweight="1.5pt"/>
            </w:pict>
          </mc:Fallback>
        </mc:AlternateContent>
      </w:r>
    </w:p>
    <w:p w:rsidR="009645A4" w:rsidRDefault="009645A4"/>
    <w:p w:rsidR="009645A4" w:rsidRDefault="006F4EC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F7580C" wp14:editId="18F9B401">
                <wp:simplePos x="0" y="0"/>
                <wp:positionH relativeFrom="column">
                  <wp:posOffset>-367988</wp:posOffset>
                </wp:positionH>
                <wp:positionV relativeFrom="paragraph">
                  <wp:posOffset>2012630</wp:posOffset>
                </wp:positionV>
                <wp:extent cx="6259830" cy="548640"/>
                <wp:effectExtent l="0" t="0" r="0" b="0"/>
                <wp:wrapNone/>
                <wp:docPr id="129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C3181" w:rsidRPr="00990A7F" w:rsidRDefault="001C3181" w:rsidP="001C3181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主修课程:</w:t>
                            </w:r>
                            <w:r w:rsidR="0059236B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C++,</w:t>
                            </w:r>
                            <w:r w:rsidR="00131173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数据结构与算法,编译方法,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Matlab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7580C" id="文本框 160" o:spid="_x0000_s1036" type="#_x0000_t202" style="position:absolute;margin-left:-29pt;margin-top:158.45pt;width:492.9pt;height:4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" filled="f" stroked="f">
                <v:textbox style="mso-fit-shape-to-text:t">
                  <w:txbxContent>
                    <w:p w:rsidR="001C3181" w:rsidRPr="00990A7F" w:rsidRDefault="001C3181" w:rsidP="001C3181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主修课程:</w:t>
                      </w:r>
                      <w:r w:rsidR="0059236B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C++,</w:t>
                      </w:r>
                      <w:r w:rsidR="00131173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数据结构与算法,编译方法,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Matlab</w:t>
                      </w:r>
                    </w:p>
                  </w:txbxContent>
                </v:textbox>
              </v:shape>
            </w:pict>
          </mc:Fallback>
        </mc:AlternateContent>
      </w:r>
      <w:r w:rsidR="00F0591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0DDC56" wp14:editId="09CA85B8">
                <wp:simplePos x="0" y="0"/>
                <wp:positionH relativeFrom="column">
                  <wp:posOffset>-619655</wp:posOffset>
                </wp:positionH>
                <wp:positionV relativeFrom="paragraph">
                  <wp:posOffset>5979055</wp:posOffset>
                </wp:positionV>
                <wp:extent cx="238125" cy="238125"/>
                <wp:effectExtent l="0" t="0" r="10160" b="1016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DC042AD" id="矩形 102" o:spid="_x0000_s1026" style="position:absolute;left:0;text-align:left;margin-left:-48.8pt;margin-top:470.8pt;width:18.7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" fillcolor="#8aa8ae" strokecolor="#8aa8ae" strokeweight="1.5pt"/>
            </w:pict>
          </mc:Fallback>
        </mc:AlternateContent>
      </w:r>
      <w:r w:rsidR="00F0591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789958" wp14:editId="629F92F8">
                <wp:simplePos x="0" y="0"/>
                <wp:positionH relativeFrom="column">
                  <wp:posOffset>-368923</wp:posOffset>
                </wp:positionH>
                <wp:positionV relativeFrom="paragraph">
                  <wp:posOffset>5976195</wp:posOffset>
                </wp:positionV>
                <wp:extent cx="1021080" cy="238125"/>
                <wp:effectExtent l="0" t="0" r="26670" b="28575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0130BC" id="矩形 125" o:spid="_x0000_s1026" style="position:absolute;left:0;text-align:left;margin-left:-29.05pt;margin-top:470.55pt;width:80.4pt;height:18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" filled="f" strokecolor="#8aa8ae" strokeweight="1.5pt"/>
            </w:pict>
          </mc:Fallback>
        </mc:AlternateContent>
      </w:r>
      <w:r w:rsidR="00F05914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ED6114F" wp14:editId="1562B5AE">
                <wp:simplePos x="0" y="0"/>
                <wp:positionH relativeFrom="column">
                  <wp:posOffset>652141</wp:posOffset>
                </wp:positionH>
                <wp:positionV relativeFrom="paragraph">
                  <wp:posOffset>1398901</wp:posOffset>
                </wp:positionV>
                <wp:extent cx="5126355" cy="4696460"/>
                <wp:effectExtent l="0" t="0" r="36195" b="2794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6355" cy="4696460"/>
                          <a:chOff x="1954716" y="2755684"/>
                          <a:chExt cx="6804025" cy="4697387"/>
                        </a:xfrm>
                      </wpg:grpSpPr>
                      <wps:wsp>
                        <wps:cNvPr id="67" name="直接连接符 67"/>
                        <wps:cNvCnPr/>
                        <wps:spPr>
                          <a:xfrm>
                            <a:off x="1954716" y="2755684"/>
                            <a:ext cx="6804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8" name="直接连接符 68"/>
                        <wps:cNvCnPr/>
                        <wps:spPr>
                          <a:xfrm>
                            <a:off x="1954716" y="4014949"/>
                            <a:ext cx="6804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0" name="直接连接符 70"/>
                        <wps:cNvCnPr/>
                        <wps:spPr>
                          <a:xfrm>
                            <a:off x="1954716" y="6559963"/>
                            <a:ext cx="680402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1" name="直接连接符 71"/>
                        <wps:cNvCnPr/>
                        <wps:spPr>
                          <a:xfrm>
                            <a:off x="1962285" y="7453071"/>
                            <a:ext cx="674291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8AA8A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CC1250" id="组合 66" o:spid="_x0000_s1026" style="position:absolute;left:0;text-align:left;margin-left:51.35pt;margin-top:110.15pt;width:403.65pt;height:369.8pt;z-index:251670528;mso-width-relative:margin;mso-height-relative:margin" coordorigin="19547,27556" coordsize="68040,46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">
                <v:line id="直接连接符 67" o:spid="_x0000_s1027" style="position:absolute;visibility:visible;mso-wrap-style:square" from="19547,27556" to="87587,27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afy8UAAADbAAAADwAAAGRycy9kb3ducmV2LnhtbESP3YrCMBSE74V9h3AWvJE1XYUq1Sji&#10;sqAIgj8seHdojm2xOSlNtq1vbwTBy2FmvmHmy86UoqHaFZYVfA8jEMSp1QVnCs6n368pCOeRNZaW&#10;ScGdHCwXH705Jtq2fKDm6DMRIOwSVJB7XyVSujQng25oK+LgXW1t0AdZZ1LX2Aa4KeUoimJpsOCw&#10;kGNF65zS2/HfKBjE7TheT/bT8yra7f6aw6X9sVul+p/dagbCU+ff4Vd7oxXEE3h+CT9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afy8UAAADbAAAADwAAAAAAAAAA&#10;AAAAAAChAgAAZHJzL2Rvd25yZXYueG1sUEsFBgAAAAAEAAQA+QAAAJMDAAAAAA==&#10;" strokecolor="#8aa8ae" strokeweight="1.5pt">
                  <v:stroke joinstyle="miter"/>
                </v:line>
                <v:line id="直接连接符 68" o:spid="_x0000_s1028" style="position:absolute;visibility:visible;mso-wrap-style:square" from="19547,40149" to="87587,40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kLucEAAADbAAAADwAAAGRycy9kb3ducmV2LnhtbERPy4rCMBTdC/5DuIIb0VQHqnSMIorg&#10;IAg+EGZ3ae60ZZqb0sS2/r1ZCC4P571cd6YUDdWusKxgOolAEKdWF5wpuF334wUI55E1lpZJwZMc&#10;rFf93hITbVs+U3PxmQgh7BJUkHtfJVK6NCeDbmIr4sD92dqgD7DOpK6xDeGmlLMoiqXBgkNDjhVt&#10;c0r/Lw+jYBS3X/F2flrcNtHxeG/Ov+3O/ig1HHSbbxCeOv8Rv90HrSAOY8OX8AP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GQu5wQAAANsAAAAPAAAAAAAAAAAAAAAA&#10;AKECAABkcnMvZG93bnJldi54bWxQSwUGAAAAAAQABAD5AAAAjwMAAAAA&#10;" strokecolor="#8aa8ae" strokeweight="1.5pt">
                  <v:stroke joinstyle="miter"/>
                </v:line>
                <v:line id="直接连接符 70" o:spid="_x0000_s1029" style="position:absolute;visibility:visible;mso-wrap-style:square" from="19547,65599" to="87587,65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aRYsMAAADbAAAADwAAAGRycy9kb3ducmV2LnhtbERPXWvCMBR9F/Yfwh3sRWayCa1Uo4hj&#10;MBGEVhn4dmnu2rLmpjRZ2/375WHg4+F8b3aTbcVAvW8ca3hZKBDEpTMNVxqul/fnFQgfkA22jknD&#10;L3nYbR9mG8yMGzmnoQiViCHsM9RQh9BlUvqyJot+4TriyH253mKIsK+k6XGM4baVr0ol0mLDsaHG&#10;jg41ld/Fj9UwT8ZlckjPq+tenU6fQ34b39xR66fHab8GEWgKd/G/+8NoSOP6+CX+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2kWLDAAAA2wAAAA8AAAAAAAAAAAAA&#10;AAAAoQIAAGRycy9kb3ducmV2LnhtbFBLBQYAAAAABAAEAPkAAACRAwAAAAA=&#10;" strokecolor="#8aa8ae" strokeweight="1.5pt">
                  <v:stroke joinstyle="miter"/>
                </v:line>
                <v:line id="直接连接符 71" o:spid="_x0000_s1030" style="position:absolute;visibility:visible;mso-wrap-style:square" from="19622,74530" to="87052,74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o0+cQAAADbAAAADwAAAGRycy9kb3ducmV2LnhtbESPQYvCMBSE78L+h/CEvciaukKVahRx&#10;EVYEQVcEb4/m2Rabl9LEtvvvjSB4HGbmG2a+7EwpGqpdYVnBaBiBIE6tLjhTcPrbfE1BOI+ssbRM&#10;Cv7JwXLx0Ztjom3LB2qOPhMBwi5BBbn3VSKlS3My6Ia2Ig7e1dYGfZB1JnWNbYCbUn5HUSwNFhwW&#10;cqxonVN6O96NgkHcjuP1ZD89raLd7twcLu2P3Sr12e9WMxCeOv8Ov9q/WsFkBM8v4Qf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jT5xAAAANsAAAAPAAAAAAAAAAAA&#10;AAAAAKECAABkcnMvZG93bnJldi54bWxQSwUGAAAAAAQABAD5AAAAkgMAAAAA&#10;" strokecolor="#8aa8ae" strokeweight="1.5pt">
                  <v:stroke joinstyle="miter"/>
                </v:line>
              </v:group>
            </w:pict>
          </mc:Fallback>
        </mc:AlternateContent>
      </w:r>
      <w:r w:rsidR="00F0591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E08D9C" wp14:editId="6FA55264">
                <wp:simplePos x="0" y="0"/>
                <wp:positionH relativeFrom="column">
                  <wp:posOffset>-318357</wp:posOffset>
                </wp:positionH>
                <wp:positionV relativeFrom="paragraph">
                  <wp:posOffset>5954072</wp:posOffset>
                </wp:positionV>
                <wp:extent cx="1441723" cy="307975"/>
                <wp:effectExtent l="0" t="0" r="0" b="0"/>
                <wp:wrapNone/>
                <wp:docPr id="96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723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2B0FC5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08D9C" id="文本框 167" o:spid="_x0000_s1037" type="#_x0000_t202" style="position:absolute;margin-left:-25.05pt;margin-top:468.8pt;width:113.5pt;height:24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" filled="f" stroked="f">
                <v:textbox style="mso-fit-shape-to-text:t">
                  <w:txbxContent>
                    <w:p w:rsidR="009645A4" w:rsidRDefault="002B0FC5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C4534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56B36D" wp14:editId="7D2E220E">
                <wp:simplePos x="0" y="0"/>
                <wp:positionH relativeFrom="column">
                  <wp:posOffset>-533428</wp:posOffset>
                </wp:positionH>
                <wp:positionV relativeFrom="paragraph">
                  <wp:posOffset>3113405</wp:posOffset>
                </wp:positionV>
                <wp:extent cx="76200" cy="76200"/>
                <wp:effectExtent l="0" t="0" r="19685" b="19685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0DFDEC3" id="椭圆 104" o:spid="_x0000_s1026" style="position:absolute;left:0;text-align:left;margin-left:-42pt;margin-top:245.15pt;width:6pt;height: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" fillcolor="#8aa8ae" strokecolor="window" strokeweight="1pt">
                <v:stroke joinstyle="miter"/>
              </v:oval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DD5B89" wp14:editId="600D78B3">
                <wp:simplePos x="0" y="0"/>
                <wp:positionH relativeFrom="column">
                  <wp:posOffset>-532765</wp:posOffset>
                </wp:positionH>
                <wp:positionV relativeFrom="paragraph">
                  <wp:posOffset>6441468</wp:posOffset>
                </wp:positionV>
                <wp:extent cx="76200" cy="76200"/>
                <wp:effectExtent l="0" t="0" r="19685" b="19685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349B0C2" id="椭圆 107" o:spid="_x0000_s1026" style="position:absolute;left:0;text-align:left;margin-left:-41.95pt;margin-top:507.2pt;width:6pt;height: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" fillcolor="#8aa8ae" strokecolor="window" strokeweight="1pt">
                <v:stroke joinstyle="miter"/>
              </v:oval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DC5473" wp14:editId="42A0AF6C">
                <wp:simplePos x="0" y="0"/>
                <wp:positionH relativeFrom="column">
                  <wp:posOffset>-314960</wp:posOffset>
                </wp:positionH>
                <wp:positionV relativeFrom="paragraph">
                  <wp:posOffset>6293761</wp:posOffset>
                </wp:positionV>
                <wp:extent cx="5983605" cy="777240"/>
                <wp:effectExtent l="0" t="0" r="0" b="0"/>
                <wp:wrapNone/>
                <wp:docPr id="97" name="文本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B0FC5" w:rsidRPr="00990A7F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熟练使用html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,css</w:t>
                            </w:r>
                            <w:r w:rsidR="0008437E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,J</w:t>
                            </w:r>
                            <w:r w:rsidR="0008437E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S</w:t>
                            </w:r>
                            <w:r w:rsidR="0008437E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，</w:t>
                            </w:r>
                            <w:r w:rsidR="00FD560E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熟练手写代码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实现效果，能兼容主流游览器</w:t>
                            </w:r>
                          </w:p>
                          <w:p w:rsidR="007D060A" w:rsidRPr="00990A7F" w:rsidRDefault="007D060A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熟练掌握H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5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多种新特性，如web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Storage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，地理定位，C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anvas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，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SVG</w:t>
                            </w:r>
                          </w:p>
                          <w:p w:rsidR="002B0FC5" w:rsidRPr="00990A7F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熟练掌握V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UE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,A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ngular</w:t>
                            </w:r>
                            <w:r w:rsidR="0008437E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框架</w:t>
                            </w:r>
                          </w:p>
                          <w:p w:rsidR="00237E97" w:rsidRPr="00990A7F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熟悉</w:t>
                            </w:r>
                            <w:r w:rsidR="000F7256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A</w:t>
                            </w:r>
                            <w:r w:rsidR="000F7256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jax,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N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ode.js</w:t>
                            </w:r>
                            <w:r w:rsidR="00075D40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,PHP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,mysql</w:t>
                            </w:r>
                          </w:p>
                          <w:p w:rsidR="0008437E" w:rsidRPr="00990A7F" w:rsidRDefault="0008437E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熟悉微信公众号即小程序开发</w:t>
                            </w:r>
                          </w:p>
                          <w:p w:rsidR="002B0FC5" w:rsidRPr="00990A7F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熟练使用web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storm,V</w:t>
                            </w:r>
                            <w:r w:rsidR="00B75149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isual 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S</w:t>
                            </w:r>
                            <w:r w:rsidR="00B75149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tudio C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ode</w:t>
                            </w:r>
                            <w:r w:rsidR="00D05707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编译器和P</w:t>
                            </w:r>
                            <w:r w:rsidR="00D05707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S</w:t>
                            </w:r>
                            <w:r w:rsidR="00CB5F6D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图形</w:t>
                            </w:r>
                            <w:r w:rsidR="00D05707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处理器</w:t>
                            </w:r>
                          </w:p>
                          <w:p w:rsidR="007D060A" w:rsidRPr="00990A7F" w:rsidRDefault="007D060A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熟悉C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hrome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开发工具调试</w:t>
                            </w:r>
                          </w:p>
                          <w:p w:rsidR="002B0FC5" w:rsidRPr="00990A7F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熟悉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webpack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代码打包及git</w:t>
                            </w:r>
                            <w:r w:rsidR="0008437E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版本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管理</w:t>
                            </w:r>
                            <w:r w:rsidR="0008437E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工具</w:t>
                            </w:r>
                          </w:p>
                          <w:p w:rsidR="002B0FC5" w:rsidRPr="00990A7F" w:rsidRDefault="002B0FC5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了解p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honegap,ionic</w:t>
                            </w:r>
                            <w:r w:rsidR="00060998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移动端框架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C5473" id="文本框 168" o:spid="_x0000_s1038" type="#_x0000_t202" style="position:absolute;margin-left:-24.8pt;margin-top:495.55pt;width:471.15pt;height:6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" filled="f" stroked="f">
                <v:textbox style="mso-fit-shape-to-text:t">
                  <w:txbxContent>
                    <w:p w:rsidR="002B0FC5" w:rsidRPr="00990A7F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熟练使用html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,css</w:t>
                      </w:r>
                      <w:r w:rsidR="0008437E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,J</w:t>
                      </w:r>
                      <w:r w:rsidR="0008437E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S</w:t>
                      </w:r>
                      <w:r w:rsidR="0008437E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，</w:t>
                      </w:r>
                      <w:r w:rsidR="00FD560E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熟练手写代码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实现效果，能兼容主流游览器</w:t>
                      </w:r>
                    </w:p>
                    <w:p w:rsidR="007D060A" w:rsidRPr="00990A7F" w:rsidRDefault="007D060A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熟练掌握H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5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多种新特性，如web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Storage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，地理定位，C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anvas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，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SVG</w:t>
                      </w:r>
                    </w:p>
                    <w:p w:rsidR="002B0FC5" w:rsidRPr="00990A7F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熟练掌握V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UE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,A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ngular</w:t>
                      </w:r>
                      <w:r w:rsidR="0008437E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框架</w:t>
                      </w:r>
                    </w:p>
                    <w:p w:rsidR="00237E97" w:rsidRPr="00990A7F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熟悉</w:t>
                      </w:r>
                      <w:r w:rsidR="000F7256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A</w:t>
                      </w:r>
                      <w:r w:rsidR="000F7256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jax,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N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ode.js</w:t>
                      </w:r>
                      <w:r w:rsidR="00075D40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,PHP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,mysql</w:t>
                      </w:r>
                    </w:p>
                    <w:p w:rsidR="0008437E" w:rsidRPr="00990A7F" w:rsidRDefault="0008437E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熟悉微信公众号即小程序开发</w:t>
                      </w:r>
                    </w:p>
                    <w:p w:rsidR="002B0FC5" w:rsidRPr="00990A7F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熟练使用web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storm,V</w:t>
                      </w:r>
                      <w:r w:rsidR="00B75149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isual 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S</w:t>
                      </w:r>
                      <w:r w:rsidR="00B75149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tudio C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ode</w:t>
                      </w:r>
                      <w:r w:rsidR="00D05707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编译器和P</w:t>
                      </w:r>
                      <w:r w:rsidR="00D05707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S</w:t>
                      </w:r>
                      <w:r w:rsidR="00CB5F6D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图形</w:t>
                      </w:r>
                      <w:r w:rsidR="00D05707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处理器</w:t>
                      </w:r>
                    </w:p>
                    <w:p w:rsidR="007D060A" w:rsidRPr="00990A7F" w:rsidRDefault="007D060A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熟悉C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hrome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开发工具调试</w:t>
                      </w:r>
                    </w:p>
                    <w:p w:rsidR="002B0FC5" w:rsidRPr="00990A7F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熟悉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webpack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代码打包及git</w:t>
                      </w:r>
                      <w:r w:rsidR="0008437E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版本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管理</w:t>
                      </w:r>
                      <w:r w:rsidR="0008437E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工具</w:t>
                      </w:r>
                    </w:p>
                    <w:p w:rsidR="002B0FC5" w:rsidRPr="00990A7F" w:rsidRDefault="002B0FC5" w:rsidP="009645A4">
                      <w:pPr>
                        <w:pStyle w:val="a5"/>
                        <w:spacing w:before="0" w:beforeAutospacing="0" w:after="0" w:afterAutospacing="0" w:line="360" w:lineRule="exact"/>
                        <w:jc w:val="both"/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了解p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honegap,ionic</w:t>
                      </w:r>
                      <w:r w:rsidR="00060998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移动端框架</w:t>
                      </w:r>
                    </w:p>
                  </w:txbxContent>
                </v:textbox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768E97" wp14:editId="4448EDDA">
                <wp:simplePos x="0" y="0"/>
                <wp:positionH relativeFrom="column">
                  <wp:posOffset>-549910</wp:posOffset>
                </wp:positionH>
                <wp:positionV relativeFrom="paragraph">
                  <wp:posOffset>6019358</wp:posOffset>
                </wp:positionV>
                <wp:extent cx="109855" cy="139065"/>
                <wp:effectExtent l="0" t="0" r="5080" b="0"/>
                <wp:wrapNone/>
                <wp:docPr id="1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9855" cy="13906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1FC71" id="KSO_Shape" o:spid="_x0000_s1026" style="position:absolute;left:0;text-align:left;margin-left:-43.3pt;margin-top:473.95pt;width:8.65pt;height:10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indow" stroked="f">
                <v:path arrowok="t" o:connecttype="custom" o:connectlocs="33258,61074;42210,65706;41726,68423;41167,71679;42247,75139;60411,109894;57955,74414;58643,70879;57899,67976;59983,65409;68581,60664;76454,61092;82242,66804;87230,73204;91398,80311;94637,88256;96944,97056;98229,106787;94172,113987;81274,119512;67744,123066;53786,124592;39009,123922;24399,120889;10422,115587;0,109670;1005,99345;3089,90061;6179,81726;10199,74302;15094,67735;20788,61911;27972,56292;54408,335;60642,2030;66280,5011;71099,9090;74914,14082;77612,19856;79007,26246;78840,33622;76681,40998;72792,47443;67415,52640;59860,56738;54762,58079;49254,58452;43095,57651;37438,55620;32358,52528;27762,48188;24004,42600;21622,36211;20747,29226;21492,22613;23650,16578;26999,11195;31391,6669;36675,3204;42686,913;49198,0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D9AA79" wp14:editId="056DBB7A">
                <wp:simplePos x="0" y="0"/>
                <wp:positionH relativeFrom="column">
                  <wp:posOffset>-613107</wp:posOffset>
                </wp:positionH>
                <wp:positionV relativeFrom="paragraph">
                  <wp:posOffset>5095212</wp:posOffset>
                </wp:positionV>
                <wp:extent cx="238125" cy="238125"/>
                <wp:effectExtent l="0" t="0" r="10160" b="1016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A1FEA14" id="矩形 101" o:spid="_x0000_s1026" style="position:absolute;left:0;text-align:left;margin-left:-48.3pt;margin-top:401.2pt;width:18.7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" fillcolor="#8aa8ae" strokecolor="#8aa8ae" strokeweight="1.5pt"/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BDF0CA" wp14:editId="5ACB5B6F">
                <wp:simplePos x="0" y="0"/>
                <wp:positionH relativeFrom="column">
                  <wp:posOffset>-564515</wp:posOffset>
                </wp:positionH>
                <wp:positionV relativeFrom="paragraph">
                  <wp:posOffset>5150485</wp:posOffset>
                </wp:positionV>
                <wp:extent cx="131445" cy="141605"/>
                <wp:effectExtent l="0" t="0" r="2540" b="0"/>
                <wp:wrapNone/>
                <wp:docPr id="1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1445" cy="141605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2110C" id="KSO_Shape" o:spid="_x0000_s1026" style="position:absolute;left:0;text-align:left;margin-left:-44.45pt;margin-top:405.55pt;width:10.35pt;height:11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8337,2097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indow" stroked="f">
                <v:path arrowok="t" o:connecttype="custom" o:connectlocs="44761,120563;72858,122041;73919,111339;67615,95234;50214,97361;78574,16319;72019,39354;65072,50466;68464,51197;80482,28714;81933,13737;86728,32207;78052,48793;68774,61431;65626,68806;63914,90525;53820,91045;55402,70853;53673,65882;50624,61431;41068,48484;32670,32207;16938,5388;25211,12450;27573,21898;23061,21330;18338,12385;10505,10810;5879,16703;5977,26298;12378,35308;33810,46347;42523,53879;39966,60470;33419,61883;33843,57191;37214,54301;21107,47288;4251,34350;0,21346;3469,9528;12410,4885;114435,7775;119430,19496;116851,31866;106322,42775;83126,53035;83273,56477;86995,60357;81690,61785;76972,56444;80319,48311;100005,40275;112509,28635;113994,18522;108608,10713;100560,12921;95973,21996;91500,21200;95467,10599;105065,4901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7F9A4C" wp14:editId="284F41CF">
                <wp:simplePos x="0" y="0"/>
                <wp:positionH relativeFrom="column">
                  <wp:posOffset>-533428</wp:posOffset>
                </wp:positionH>
                <wp:positionV relativeFrom="paragraph">
                  <wp:posOffset>5532120</wp:posOffset>
                </wp:positionV>
                <wp:extent cx="76200" cy="76200"/>
                <wp:effectExtent l="0" t="0" r="19685" b="19685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D3C98A7" id="椭圆 106" o:spid="_x0000_s1026" style="position:absolute;left:0;text-align:left;margin-left:-42pt;margin-top:435.6pt;width:6pt;height: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C60C5" wp14:editId="21390C62">
                <wp:simplePos x="0" y="0"/>
                <wp:positionH relativeFrom="column">
                  <wp:posOffset>-312089</wp:posOffset>
                </wp:positionH>
                <wp:positionV relativeFrom="paragraph">
                  <wp:posOffset>5379223</wp:posOffset>
                </wp:positionV>
                <wp:extent cx="6259830" cy="777240"/>
                <wp:effectExtent l="0" t="0" r="0" b="0"/>
                <wp:wrapNone/>
                <wp:docPr id="95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Pr="00202EAF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/>
                                <w:sz w:val="21"/>
                                <w:szCs w:val="21"/>
                              </w:rPr>
                            </w:pP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通用技能证书：  </w:t>
                            </w:r>
                            <w:r w:rsidR="009D6459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英语四级证书、</w:t>
                            </w:r>
                            <w:r w:rsidR="00C754FA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计算机</w:t>
                            </w:r>
                            <w:r w:rsidR="009D6459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文管二级</w:t>
                            </w:r>
                            <w:r w:rsidR="00F85081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、</w:t>
                            </w:r>
                            <w:r w:rsidR="009D6459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机动车驾驶证</w:t>
                            </w:r>
                            <w:r w:rsidR="009D6459"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C1</w:t>
                            </w:r>
                          </w:p>
                          <w:p w:rsidR="009645A4" w:rsidRPr="00202EAF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/>
                                <w:sz w:val="21"/>
                                <w:szCs w:val="21"/>
                              </w:rPr>
                            </w:pPr>
                            <w:r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专业技能证书：  </w:t>
                            </w:r>
                            <w:r w:rsidR="004C7556"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MTA</w:t>
                            </w:r>
                            <w:r w:rsidR="00A2429F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="00A2429F"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html5</w:t>
                            </w:r>
                            <w:r w:rsidR="00A2429F" w:rsidRPr="00202EA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应用程序开发</w:t>
                            </w:r>
                            <w:r w:rsidR="00A2429F" w:rsidRPr="00202EA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C60C5" id="文本框 166" o:spid="_x0000_s1039" type="#_x0000_t202" style="position:absolute;margin-left:-24.55pt;margin-top:423.55pt;width:492.9pt;height:6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" filled="f" stroked="f">
                <v:textbox style="mso-fit-shape-to-text:t">
                  <w:txbxContent>
                    <w:p w:rsidR="009645A4" w:rsidRPr="00202EAF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hint="eastAsia"/>
                          <w:sz w:val="21"/>
                          <w:szCs w:val="21"/>
                        </w:rPr>
                      </w:pP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通用技能证书：  </w:t>
                      </w:r>
                      <w:r w:rsidR="009D6459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英语四级证书、</w:t>
                      </w:r>
                      <w:r w:rsidR="00C754FA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计算机</w:t>
                      </w:r>
                      <w:r w:rsidR="009D6459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文管二级</w:t>
                      </w:r>
                      <w:r w:rsidR="00F85081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、</w:t>
                      </w:r>
                      <w:r w:rsidR="009D6459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机动车驾驶证</w:t>
                      </w:r>
                      <w:r w:rsidR="009D6459"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C1</w:t>
                      </w:r>
                    </w:p>
                    <w:p w:rsidR="009645A4" w:rsidRPr="00202EAF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/>
                          <w:sz w:val="21"/>
                          <w:szCs w:val="21"/>
                        </w:rPr>
                      </w:pPr>
                      <w:r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专业技能证书：  </w:t>
                      </w:r>
                      <w:r w:rsidR="004C7556"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MTA</w:t>
                      </w:r>
                      <w:r w:rsidR="00A2429F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="00A2429F"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html5</w:t>
                      </w:r>
                      <w:r w:rsidR="00A2429F" w:rsidRPr="00202EA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应用程序开发</w:t>
                      </w:r>
                      <w:r w:rsidR="00A2429F" w:rsidRPr="00202EA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9CC287" wp14:editId="2CDF6DFD">
                <wp:simplePos x="0" y="0"/>
                <wp:positionH relativeFrom="column">
                  <wp:posOffset>-315291</wp:posOffset>
                </wp:positionH>
                <wp:positionV relativeFrom="paragraph">
                  <wp:posOffset>5077791</wp:posOffset>
                </wp:positionV>
                <wp:extent cx="1313180" cy="307975"/>
                <wp:effectExtent l="0" t="0" r="0" b="0"/>
                <wp:wrapNone/>
                <wp:docPr id="94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45A4" w:rsidRDefault="009645A4" w:rsidP="009645A4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证书奖励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CC287" id="文本框 165" o:spid="_x0000_s1040" type="#_x0000_t202" style="position:absolute;margin-left:-24.85pt;margin-top:399.85pt;width:103.4pt;height:2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" filled="f" stroked="f">
                <v:textbox style="mso-fit-shape-to-text:t">
                  <w:txbxContent>
                    <w:p w:rsidR="009645A4" w:rsidRDefault="009645A4" w:rsidP="009645A4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  <w:r w:rsidR="00A20D7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8B5E8D" wp14:editId="07B70052">
                <wp:simplePos x="0" y="0"/>
                <wp:positionH relativeFrom="column">
                  <wp:posOffset>-364131</wp:posOffset>
                </wp:positionH>
                <wp:positionV relativeFrom="paragraph">
                  <wp:posOffset>5095213</wp:posOffset>
                </wp:positionV>
                <wp:extent cx="1021080" cy="238125"/>
                <wp:effectExtent l="0" t="0" r="26670" b="1016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0150E6C" id="矩形 124" o:spid="_x0000_s1026" style="position:absolute;left:0;text-align:left;margin-left:-28.65pt;margin-top:401.2pt;width:80.4pt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" filled="f" strokecolor="#8aa8ae" strokeweight="1.5pt"/>
            </w:pict>
          </mc:Fallback>
        </mc:AlternateContent>
      </w:r>
      <w:r w:rsidR="000842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1AA9C0" wp14:editId="52EEDEAD">
                <wp:simplePos x="0" y="0"/>
                <wp:positionH relativeFrom="column">
                  <wp:posOffset>-352425</wp:posOffset>
                </wp:positionH>
                <wp:positionV relativeFrom="paragraph">
                  <wp:posOffset>1702435</wp:posOffset>
                </wp:positionV>
                <wp:extent cx="6259830" cy="548640"/>
                <wp:effectExtent l="0" t="0" r="0" b="0"/>
                <wp:wrapNone/>
                <wp:docPr id="73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842F2" w:rsidRPr="00990A7F" w:rsidRDefault="009645A4" w:rsidP="009645A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201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6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.09 -- 201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8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.06     </w:t>
                            </w:r>
                            <w:r w:rsidR="00630DAE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南阳理工       电子信息工程</w:t>
                            </w:r>
                            <w:r w:rsidR="00630DAE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本科学历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AA9C0" id="_x0000_s1041" type="#_x0000_t202" style="position:absolute;margin-left:-27.75pt;margin-top:134.05pt;width:492.9pt;height:4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" filled="f" stroked="f">
                <v:textbox style="mso-fit-shape-to-text:t">
                  <w:txbxContent>
                    <w:p w:rsidR="000842F2" w:rsidRPr="00990A7F" w:rsidRDefault="009645A4" w:rsidP="009645A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201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6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.09 -- 201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8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.06     </w:t>
                      </w:r>
                      <w:r w:rsidR="00630DAE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南阳理工       电子信息工程</w:t>
                      </w:r>
                      <w:r w:rsidR="00630DAE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本科学历</w:t>
                      </w:r>
                    </w:p>
                  </w:txbxContent>
                </v:textbox>
              </v:shape>
            </w:pict>
          </mc:Fallback>
        </mc:AlternateContent>
      </w:r>
      <w:r w:rsidR="004C75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E167F8" wp14:editId="525E55C2">
                <wp:simplePos x="0" y="0"/>
                <wp:positionH relativeFrom="column">
                  <wp:posOffset>-537210</wp:posOffset>
                </wp:positionH>
                <wp:positionV relativeFrom="paragraph">
                  <wp:posOffset>1823720</wp:posOffset>
                </wp:positionV>
                <wp:extent cx="76200" cy="76200"/>
                <wp:effectExtent l="0" t="0" r="19685" b="1968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F51C231" id="椭圆 74" o:spid="_x0000_s1026" style="position:absolute;left:0;text-align:left;margin-left:-42.3pt;margin-top:143.6pt;width:6pt;height: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9645A4">
        <w:br w:type="page"/>
      </w:r>
    </w:p>
    <w:p w:rsidR="006F4EC2" w:rsidRDefault="00990A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523E5D2" wp14:editId="7D34AE5C">
                <wp:simplePos x="0" y="0"/>
                <wp:positionH relativeFrom="margin">
                  <wp:posOffset>-77135</wp:posOffset>
                </wp:positionH>
                <wp:positionV relativeFrom="paragraph">
                  <wp:posOffset>734886</wp:posOffset>
                </wp:positionV>
                <wp:extent cx="5963234" cy="7915450"/>
                <wp:effectExtent l="0" t="0" r="0" b="0"/>
                <wp:wrapNone/>
                <wp:docPr id="16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234" cy="79154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127AA" w:rsidRDefault="00E05CFC" w:rsidP="003D5B0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201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6</w:t>
                            </w:r>
                            <w:r w:rsidR="00B93FE4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.0</w:t>
                            </w:r>
                            <w:r w:rsidR="00F05914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7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-- 201</w:t>
                            </w:r>
                            <w:r w:rsidR="00684F70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7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="00E5090B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01</w:t>
                            </w:r>
                            <w:r w:rsidR="00675742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1A64AD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昂立</w:t>
                            </w:r>
                            <w:r w:rsidR="002837D5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教育</w:t>
                            </w:r>
                            <w:r w:rsidR="0089777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1127AA" w:rsidRDefault="001127AA" w:rsidP="001127AA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9777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类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89777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型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="0089777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P</w:t>
                            </w:r>
                            <w:r w:rsidR="00897776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C</w:t>
                            </w:r>
                            <w:r w:rsidR="0089777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端</w:t>
                            </w:r>
                          </w:p>
                          <w:p w:rsidR="00384337" w:rsidRDefault="001127AA" w:rsidP="001127AA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A64AD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开发工具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="001A64AD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D56EB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w</w:t>
                            </w:r>
                            <w:r w:rsidR="00FD56EB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ebstorm,</w:t>
                            </w:r>
                            <w:r w:rsidR="001A64AD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P</w:t>
                            </w:r>
                            <w:r w:rsidR="00FD56EB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S</w:t>
                            </w:r>
                          </w:p>
                          <w:p w:rsidR="004D3193" w:rsidRPr="00990A7F" w:rsidRDefault="004D3193" w:rsidP="003D5B0C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127AA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技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术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栈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="00577358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6"/>
                              <w:gridCol w:w="7180"/>
                            </w:tblGrid>
                            <w:tr w:rsidR="00B93FE4" w:rsidRPr="00990A7F" w:rsidTr="00645F90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6" w:type="dxa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B93FE4" w:rsidRPr="00990A7F" w:rsidRDefault="001127AA" w:rsidP="00391F75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B93FE4"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项目描述</w:t>
                                  </w:r>
                                  <w:r w:rsidR="00391F75">
                                    <w:rPr>
                                      <w:rFonts w:asciiTheme="minorEastAsia" w:eastAsiaTheme="minorEastAsia" w:hAnsiTheme="minorEastAsia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180" w:type="dxa"/>
                                  <w:vAlign w:val="center"/>
                                </w:tcPr>
                                <w:p w:rsidR="00B93FE4" w:rsidRPr="00990A7F" w:rsidRDefault="00B93FE4" w:rsidP="007E7527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“昂立”教育主要有首页，企业介绍，新闻中心，最新活动，课程订购，特色教学，校区分布，招贤纳士，投诉建议模块。</w:t>
                                  </w:r>
                                  <w:r w:rsidR="00D53DA8" w:rsidRPr="00990A7F">
                                    <w:rPr>
                                      <w:rFonts w:asciiTheme="minorEastAsia" w:eastAsiaTheme="minorEastAsia" w:hAnsiTheme="minorEastAsia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项目上线地址</w:t>
                                  </w:r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( </w:t>
                                  </w:r>
                                  <w:bookmarkStart w:id="0" w:name="OLE_LINK16"/>
                                  <w:bookmarkStart w:id="1" w:name="OLE_LINK17"/>
                                  <w:bookmarkStart w:id="2" w:name="OLE_LINK18"/>
                                  <w:bookmarkStart w:id="3" w:name="OLE_LINK19"/>
                                  <w:bookmarkStart w:id="4" w:name="OLE_LINK20"/>
                                  <w:bookmarkStart w:id="5" w:name="OLE_LINK21"/>
                                  <w:bookmarkStart w:id="6" w:name="OLE_LINK22"/>
                                  <w:bookmarkStart w:id="7" w:name="OLE_LINK23"/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www.onlyedu.com</w:t>
                                  </w:r>
                                  <w:bookmarkEnd w:id="0"/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)</w:t>
                                  </w:r>
                                </w:p>
                              </w:tc>
                            </w:tr>
                            <w:tr w:rsidR="00B93FE4" w:rsidRPr="00990A7F" w:rsidTr="00645F90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6" w:type="dxa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B93FE4" w:rsidRPr="00990A7F" w:rsidRDefault="00B93FE4" w:rsidP="00391F75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责任描述</w:t>
                                  </w:r>
                                  <w:r w:rsidR="00391F75">
                                    <w:rPr>
                                      <w:rFonts w:asciiTheme="minorEastAsia" w:eastAsiaTheme="minorEastAsia" w:hAnsiTheme="minorEastAsia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180" w:type="dxa"/>
                                  <w:vAlign w:val="center"/>
                                </w:tcPr>
                                <w:p w:rsidR="00B93FE4" w:rsidRPr="00990A7F" w:rsidRDefault="00B93FE4" w:rsidP="00F05914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1、与设计师合作，根据产品需求，分析并给出最优的页面前端结构解决方案和</w:t>
                                  </w:r>
                                  <w:r w:rsidR="006F4EC2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效果实现</w:t>
                                  </w:r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br/>
                                    <w:t>2</w:t>
                                  </w:r>
                                  <w:r w:rsidR="007E7527"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、负责前端页面开发制作维护</w:t>
                                  </w:r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br/>
                                    <w:t>3</w:t>
                                  </w:r>
                                  <w:r w:rsidR="006F4EC2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、最新动态的刷新及兼容问题的解决</w:t>
                                  </w:r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br/>
                                    <w:t>4</w:t>
                                  </w:r>
                                  <w:r w:rsidR="006F4EC2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、配合后台开发人员实现产品界面和功能</w:t>
                                  </w:r>
                                </w:p>
                              </w:tc>
                            </w:tr>
                          </w:tbl>
                          <w:p w:rsidR="001127AA" w:rsidRDefault="003D5B0C" w:rsidP="00D53DA8">
                            <w:pPr>
                              <w:pStyle w:val="a5"/>
                              <w:spacing w:beforeLines="50" w:before="156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2017.</w:t>
                            </w:r>
                            <w:r w:rsidR="00E5090B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03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-- 2017.</w:t>
                            </w:r>
                            <w:r w:rsidR="00E5090B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09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E65BA3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vivo</w:t>
                            </w:r>
                            <w:r w:rsidR="00F02143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商城</w:t>
                            </w:r>
                            <w:r w:rsidR="001127AA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3D5B0C" w:rsidRPr="00990A7F" w:rsidRDefault="001127AA" w:rsidP="00E65BA3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类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型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微信小程序</w:t>
                            </w:r>
                          </w:p>
                          <w:p w:rsidR="00FD56EB" w:rsidRDefault="001127AA" w:rsidP="003D5B0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D5B0C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开发工具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="00532B5F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VS</w:t>
                            </w:r>
                            <w:r w:rsid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C</w:t>
                            </w:r>
                            <w:r w:rsidR="00532B5F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ode</w:t>
                            </w:r>
                            <w:r w:rsidR="00FD56EB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, PS</w:t>
                            </w:r>
                          </w:p>
                          <w:p w:rsidR="004D3193" w:rsidRPr="00990A7F" w:rsidRDefault="001127AA" w:rsidP="003D5B0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4D3193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技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4D3193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术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栈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D53DA8" w:rsidRPr="00990A7F" w:rsidRDefault="001127AA" w:rsidP="003D5B0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D5B0C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项目描述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D5B0C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app由主页，弹窗页，详情页，购物车页，</w:t>
                            </w:r>
                            <w:r w:rsidR="00D53DA8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用户信息页，登录和注册页。项</w:t>
                            </w:r>
                          </w:p>
                          <w:p w:rsidR="003D5B0C" w:rsidRPr="00990A7F" w:rsidRDefault="00D53DA8" w:rsidP="00D53DA8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目上线地址(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www.</w:t>
                            </w:r>
                            <w:r w:rsidR="001C2B1F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junnan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="001C2B1F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online</w:t>
                            </w:r>
                            <w:r w:rsidR="002A00CE"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tbl>
                            <w:tblPr>
                              <w:tblW w:w="0" w:type="auto"/>
                              <w:tblCellSpacing w:w="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6"/>
                              <w:gridCol w:w="7088"/>
                            </w:tblGrid>
                            <w:tr w:rsidR="003D5B0C" w:rsidRPr="00990A7F" w:rsidTr="00645F90">
                              <w:trPr>
                                <w:tblCellSpacing w:w="0" w:type="dxa"/>
                              </w:trPr>
                              <w:tc>
                                <w:tcPr>
                                  <w:tcW w:w="1276" w:type="dxa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3D5B0C" w:rsidRPr="00990A7F" w:rsidRDefault="00645F90" w:rsidP="00391F75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责任描述</w:t>
                                  </w:r>
                                  <w:r w:rsidR="00391F75">
                                    <w:rPr>
                                      <w:rFonts w:asciiTheme="minorEastAsia" w:eastAsiaTheme="minorEastAsia" w:hAnsiTheme="minorEastAsia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7088" w:type="dxa"/>
                                  <w:vAlign w:val="center"/>
                                </w:tcPr>
                                <w:p w:rsidR="003D5B0C" w:rsidRPr="00990A7F" w:rsidRDefault="003D5B0C" w:rsidP="00504903">
                                  <w:pPr>
                                    <w:pStyle w:val="a5"/>
                                    <w:spacing w:line="360" w:lineRule="exact"/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1、</w:t>
                                  </w:r>
                                  <w:r w:rsidR="00D53DA8" w:rsidRPr="00990A7F">
                                    <w:rPr>
                                      <w:rFonts w:asciiTheme="minorEastAsia" w:eastAsiaTheme="minorEastAsia" w:hAnsiTheme="minorEastAsia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负责网站前端维护及性能优化，完成web</w:t>
                                  </w:r>
                                  <w:r w:rsidR="00930647" w:rsidRPr="00990A7F">
                                    <w:rPr>
                                      <w:rFonts w:asciiTheme="minorEastAsia" w:eastAsiaTheme="minorEastAsia" w:hAnsiTheme="minorEastAsia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前端页面</w:t>
                                  </w:r>
                                  <w:r w:rsidR="006F4EC2">
                                    <w:rPr>
                                      <w:rFonts w:asciiTheme="minorEastAsia" w:eastAsiaTheme="minorEastAsia" w:hAnsiTheme="minorEastAsia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代码编写工作</w:t>
                                  </w:r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br/>
                                    <w:t>2、</w:t>
                                  </w:r>
                                  <w:r w:rsidR="00504903" w:rsidRPr="00990A7F">
                                    <w:rPr>
                                      <w:rFonts w:asciiTheme="minorEastAsia" w:eastAsiaTheme="minorEastAsia" w:hAnsiTheme="minorEastAsia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修复迭代产生的</w:t>
                                  </w:r>
                                  <w:r w:rsidR="00504903"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bug</w:t>
                                  </w:r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br/>
                                    <w:t>3</w:t>
                                  </w:r>
                                  <w:r w:rsidR="006F4EC2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t>、最新动态的刷新及兼容问题的解决</w:t>
                                  </w:r>
                                  <w:r w:rsidRPr="00990A7F">
                                    <w:rPr>
                                      <w:rFonts w:asciiTheme="minorEastAsia" w:eastAsiaTheme="minorEastAsia" w:hAnsiTheme="minorEastAsia"/>
                                      <w:color w:val="000000"/>
                                      <w:sz w:val="21"/>
                                      <w:szCs w:val="21"/>
                                    </w:rPr>
                                    <w:br/>
                                    <w:t>4、</w:t>
                                  </w:r>
                                  <w:r w:rsidR="00D53DA8" w:rsidRPr="00990A7F">
                                    <w:rPr>
                                      <w:rFonts w:asciiTheme="minorEastAsia" w:eastAsiaTheme="minorEastAsia" w:hAnsiTheme="minorEastAsia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利用ajax </w:t>
                                  </w:r>
                                  <w:r w:rsidR="006F4EC2">
                                    <w:rPr>
                                      <w:rFonts w:asciiTheme="minorEastAsia" w:eastAsiaTheme="minorEastAsia" w:hAnsiTheme="minorEastAsia" w:hint="eastAsia"/>
                                      <w:color w:val="000000"/>
                                      <w:sz w:val="21"/>
                                      <w:szCs w:val="21"/>
                                    </w:rPr>
                                    <w:t>异步请求渲染数据，和后台人员工作对接</w:t>
                                  </w:r>
                                </w:p>
                              </w:tc>
                            </w:tr>
                          </w:tbl>
                          <w:p w:rsidR="00E65BA3" w:rsidRDefault="0032279E" w:rsidP="00202EAF">
                            <w:pPr>
                              <w:pStyle w:val="a5"/>
                              <w:spacing w:beforeLines="50" w:before="156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2017.10-- 2018.06</w:t>
                            </w:r>
                            <w:r w:rsidR="00202EAF" w:rsidRP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="00E65BA3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饿了么点餐</w:t>
                            </w:r>
                          </w:p>
                          <w:p w:rsidR="00202EAF" w:rsidRPr="00990A7F" w:rsidRDefault="00E65BA3" w:rsidP="00645F90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89777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类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89777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型: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VUE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移动端</w:t>
                            </w:r>
                          </w:p>
                          <w:p w:rsidR="003D5B0C" w:rsidRDefault="00E65BA3" w:rsidP="00B93FE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开发工具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V</w:t>
                            </w:r>
                            <w:r w:rsidR="00990A7F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SCode,PS</w:t>
                            </w:r>
                          </w:p>
                          <w:p w:rsidR="0032279E" w:rsidRDefault="00E65BA3" w:rsidP="00B93FE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2279E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项目描述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="001127AA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77358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独立完成的</w:t>
                            </w:r>
                            <w:r w:rsidR="00577358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app</w:t>
                            </w:r>
                            <w:r w:rsidR="00577358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项目</w:t>
                            </w:r>
                            <w:bookmarkStart w:id="8" w:name="_GoBack"/>
                            <w:bookmarkEnd w:id="8"/>
                          </w:p>
                          <w:p w:rsidR="00A74286" w:rsidRDefault="00E65BA3" w:rsidP="00B93FE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责任描述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1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、</w:t>
                            </w:r>
                            <w:r w:rsidR="00A74286" w:rsidRP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页面切图，页面特效，页面改版，浏览器的兼容性等</w:t>
                            </w:r>
                          </w:p>
                          <w:p w:rsidR="006F4EC2" w:rsidRDefault="00645F90" w:rsidP="00B93FE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2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、</w:t>
                            </w:r>
                            <w:r w:rsidR="00A74286" w:rsidRP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配合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U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r w:rsidR="00A74286" w:rsidRP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设计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师</w:t>
                            </w:r>
                            <w:r w:rsidR="00A74286" w:rsidRP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和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项目经理共同实现网页的设计图</w:t>
                            </w:r>
                          </w:p>
                          <w:p w:rsidR="00A74286" w:rsidRDefault="00645F90" w:rsidP="00B93FE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="006F4EC2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3</w:t>
                            </w:r>
                            <w:r w:rsidR="006F4EC2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、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探讨用户体验，实现页面前端开发</w:t>
                            </w:r>
                          </w:p>
                          <w:p w:rsidR="00A74286" w:rsidRDefault="00645F90" w:rsidP="00B93FE4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4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、后期</w:t>
                            </w:r>
                            <w:r w:rsidR="00C4100C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配合后台人员对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代码</w:t>
                            </w:r>
                            <w:r w:rsidR="00C4100C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进行</w:t>
                            </w:r>
                            <w:r w:rsid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更新与维护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3E5D2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-6.05pt;margin-top:57.85pt;width:469.55pt;height:623.25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" filled="f" stroked="f">
                <v:textbox>
                  <w:txbxContent>
                    <w:p w:rsidR="001127AA" w:rsidRDefault="00E05CFC" w:rsidP="003D5B0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201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6</w:t>
                      </w:r>
                      <w:r w:rsidR="00B93FE4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.0</w:t>
                      </w:r>
                      <w:r w:rsidR="00F05914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7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-- 201</w:t>
                      </w:r>
                      <w:r w:rsidR="00684F70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7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="00E5090B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01</w:t>
                      </w:r>
                      <w:r w:rsidR="00675742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="001A64AD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昂立</w:t>
                      </w:r>
                      <w:r w:rsidR="002837D5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教育</w:t>
                      </w:r>
                      <w:r w:rsidR="0089777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:rsidR="001127AA" w:rsidRDefault="001127AA" w:rsidP="001127AA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89777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类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391F75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r w:rsidR="0089777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型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="0089777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P</w:t>
                      </w:r>
                      <w:r w:rsidR="00897776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C</w:t>
                      </w:r>
                      <w:r w:rsidR="0089777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端</w:t>
                      </w:r>
                    </w:p>
                    <w:p w:rsidR="00384337" w:rsidRDefault="001127AA" w:rsidP="001127AA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1A64AD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开发工具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="001A64AD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FD56EB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w</w:t>
                      </w:r>
                      <w:r w:rsidR="00FD56EB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ebstorm,</w:t>
                      </w:r>
                      <w:r w:rsidR="001A64AD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P</w:t>
                      </w:r>
                      <w:r w:rsidR="00FD56EB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S</w:t>
                      </w:r>
                    </w:p>
                    <w:p w:rsidR="004D3193" w:rsidRPr="00990A7F" w:rsidRDefault="004D3193" w:rsidP="003D5B0C">
                      <w:pPr>
                        <w:pStyle w:val="a5"/>
                        <w:snapToGrid w:val="0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1127AA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技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术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栈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="00577358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6"/>
                        <w:gridCol w:w="7180"/>
                      </w:tblGrid>
                      <w:tr w:rsidR="00B93FE4" w:rsidRPr="00990A7F" w:rsidTr="00645F90">
                        <w:trPr>
                          <w:tblCellSpacing w:w="0" w:type="dxa"/>
                        </w:trPr>
                        <w:tc>
                          <w:tcPr>
                            <w:tcW w:w="1276" w:type="dxa"/>
                            <w:tcMar>
                              <w:top w:w="0" w:type="dxa"/>
                              <w:left w:w="150" w:type="dxa"/>
                              <w:bottom w:w="0" w:type="dxa"/>
                              <w:right w:w="0" w:type="dxa"/>
                            </w:tcMar>
                          </w:tcPr>
                          <w:p w:rsidR="00B93FE4" w:rsidRPr="00990A7F" w:rsidRDefault="001127AA" w:rsidP="00391F75">
                            <w:pPr>
                              <w:pStyle w:val="a5"/>
                              <w:spacing w:line="360" w:lineRule="exac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93FE4"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项目描述</w:t>
                            </w:r>
                            <w:r w:rsidR="00391F75"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180" w:type="dxa"/>
                            <w:vAlign w:val="center"/>
                          </w:tcPr>
                          <w:p w:rsidR="00B93FE4" w:rsidRPr="00990A7F" w:rsidRDefault="00B93FE4" w:rsidP="007E7527">
                            <w:pPr>
                              <w:pStyle w:val="a5"/>
                              <w:spacing w:line="360" w:lineRule="exac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“昂立”教育主要有首页，企业介绍，新闻中心，最新活动，课程订购，特色教学，校区分布，招贤纳士，投诉建议模块。</w:t>
                            </w:r>
                            <w:r w:rsidR="00D53DA8" w:rsidRPr="00990A7F"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  <w:t>项目上线地址</w:t>
                            </w:r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 xml:space="preserve"> ( </w:t>
                            </w:r>
                            <w:bookmarkStart w:id="9" w:name="OLE_LINK16"/>
                            <w:bookmarkStart w:id="10" w:name="OLE_LINK17"/>
                            <w:bookmarkStart w:id="11" w:name="OLE_LINK18"/>
                            <w:bookmarkStart w:id="12" w:name="OLE_LINK19"/>
                            <w:bookmarkStart w:id="13" w:name="OLE_LINK20"/>
                            <w:bookmarkStart w:id="14" w:name="OLE_LINK21"/>
                            <w:bookmarkStart w:id="15" w:name="OLE_LINK22"/>
                            <w:bookmarkStart w:id="16" w:name="OLE_LINK23"/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www.onlyedu.com</w:t>
                            </w:r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 xml:space="preserve"> )</w:t>
                            </w:r>
                          </w:p>
                        </w:tc>
                      </w:tr>
                      <w:tr w:rsidR="00B93FE4" w:rsidRPr="00990A7F" w:rsidTr="00645F90">
                        <w:trPr>
                          <w:tblCellSpacing w:w="0" w:type="dxa"/>
                        </w:trPr>
                        <w:tc>
                          <w:tcPr>
                            <w:tcW w:w="1276" w:type="dxa"/>
                            <w:tcMar>
                              <w:top w:w="0" w:type="dxa"/>
                              <w:left w:w="150" w:type="dxa"/>
                              <w:bottom w:w="0" w:type="dxa"/>
                              <w:right w:w="0" w:type="dxa"/>
                            </w:tcMar>
                          </w:tcPr>
                          <w:p w:rsidR="00B93FE4" w:rsidRPr="00990A7F" w:rsidRDefault="00B93FE4" w:rsidP="00391F75">
                            <w:pPr>
                              <w:pStyle w:val="a5"/>
                              <w:spacing w:line="360" w:lineRule="exac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责任描述</w:t>
                            </w:r>
                            <w:r w:rsidR="00391F75"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180" w:type="dxa"/>
                            <w:vAlign w:val="center"/>
                          </w:tcPr>
                          <w:p w:rsidR="00B93FE4" w:rsidRPr="00990A7F" w:rsidRDefault="00B93FE4" w:rsidP="00F05914">
                            <w:pPr>
                              <w:pStyle w:val="a5"/>
                              <w:spacing w:line="360" w:lineRule="exac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1、与设计师合作，根据产品需求，分析并给出最优的页面前端结构解决方案和</w:t>
                            </w:r>
                            <w:r w:rsidR="006F4EC2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效果实现</w:t>
                            </w:r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>2</w:t>
                            </w:r>
                            <w:r w:rsidR="007E7527"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、负责前端页面开发制作维护</w:t>
                            </w:r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>3</w:t>
                            </w:r>
                            <w:r w:rsidR="006F4EC2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、最新动态的刷新及兼容问题的解决</w:t>
                            </w:r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>4</w:t>
                            </w:r>
                            <w:r w:rsidR="006F4EC2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、配合后台开发人员实现产品界面和功能</w:t>
                            </w:r>
                          </w:p>
                        </w:tc>
                      </w:tr>
                    </w:tbl>
                    <w:p w:rsidR="001127AA" w:rsidRDefault="003D5B0C" w:rsidP="00D53DA8">
                      <w:pPr>
                        <w:pStyle w:val="a5"/>
                        <w:spacing w:beforeLines="50" w:before="156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2017.</w:t>
                      </w:r>
                      <w:r w:rsidR="00E5090B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03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-- 2017.</w:t>
                      </w:r>
                      <w:r w:rsidR="00E5090B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09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="00E65BA3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vivo</w:t>
                      </w:r>
                      <w:r w:rsidR="00F02143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商城</w:t>
                      </w:r>
                      <w:r w:rsidR="001127AA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:rsidR="003D5B0C" w:rsidRPr="00990A7F" w:rsidRDefault="001127AA" w:rsidP="00E65BA3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类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391F75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型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微信小程序</w:t>
                      </w:r>
                    </w:p>
                    <w:p w:rsidR="00FD56EB" w:rsidRDefault="001127AA" w:rsidP="003D5B0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3D5B0C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开发工具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="00532B5F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VS</w:t>
                      </w:r>
                      <w:r w:rsid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C</w:t>
                      </w:r>
                      <w:r w:rsidR="00532B5F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ode</w:t>
                      </w:r>
                      <w:r w:rsidR="00FD56EB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, PS</w:t>
                      </w:r>
                    </w:p>
                    <w:p w:rsidR="004D3193" w:rsidRPr="00990A7F" w:rsidRDefault="001127AA" w:rsidP="003D5B0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4D3193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技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4D3193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术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栈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D53DA8" w:rsidRPr="00990A7F" w:rsidRDefault="001127AA" w:rsidP="003D5B0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3D5B0C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项目描述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="00391F75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3D5B0C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app由主页，弹窗页，详情页，购物车页，</w:t>
                      </w:r>
                      <w:r w:rsidR="00D53DA8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用户信息页，登录和注册页。项</w:t>
                      </w:r>
                    </w:p>
                    <w:p w:rsidR="003D5B0C" w:rsidRPr="00990A7F" w:rsidRDefault="00D53DA8" w:rsidP="00D53DA8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目上线地址(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www.</w:t>
                      </w:r>
                      <w:r w:rsidR="001C2B1F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junnan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="001C2B1F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online</w:t>
                      </w:r>
                      <w:r w:rsidR="002A00CE"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tbl>
                      <w:tblPr>
                        <w:tblW w:w="0" w:type="auto"/>
                        <w:tblCellSpacing w:w="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6"/>
                        <w:gridCol w:w="7088"/>
                      </w:tblGrid>
                      <w:tr w:rsidR="003D5B0C" w:rsidRPr="00990A7F" w:rsidTr="00645F90">
                        <w:trPr>
                          <w:tblCellSpacing w:w="0" w:type="dxa"/>
                        </w:trPr>
                        <w:tc>
                          <w:tcPr>
                            <w:tcW w:w="1276" w:type="dxa"/>
                            <w:tcMar>
                              <w:top w:w="0" w:type="dxa"/>
                              <w:left w:w="150" w:type="dxa"/>
                              <w:bottom w:w="0" w:type="dxa"/>
                              <w:right w:w="0" w:type="dxa"/>
                            </w:tcMar>
                          </w:tcPr>
                          <w:p w:rsidR="003D5B0C" w:rsidRPr="00990A7F" w:rsidRDefault="00645F90" w:rsidP="00391F75">
                            <w:pPr>
                              <w:pStyle w:val="a5"/>
                              <w:spacing w:line="360" w:lineRule="exac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责任描述</w:t>
                            </w:r>
                            <w:r w:rsidR="00391F75"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7088" w:type="dxa"/>
                            <w:vAlign w:val="center"/>
                          </w:tcPr>
                          <w:p w:rsidR="003D5B0C" w:rsidRPr="00990A7F" w:rsidRDefault="003D5B0C" w:rsidP="00504903">
                            <w:pPr>
                              <w:pStyle w:val="a5"/>
                              <w:spacing w:line="360" w:lineRule="exac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1、</w:t>
                            </w:r>
                            <w:r w:rsidR="00D53DA8" w:rsidRPr="00990A7F"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  <w:t>负责网站前端维护及性能优化，完成web</w:t>
                            </w:r>
                            <w:r w:rsidR="00930647" w:rsidRPr="00990A7F"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  <w:t>前端页面</w:t>
                            </w:r>
                            <w:r w:rsidR="006F4EC2"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  <w:t>代码编写工作</w:t>
                            </w:r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>2、</w:t>
                            </w:r>
                            <w:r w:rsidR="00504903" w:rsidRPr="00990A7F"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  <w:t>修复迭代产生的</w:t>
                            </w:r>
                            <w:r w:rsidR="00504903"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bug</w:t>
                            </w:r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>3</w:t>
                            </w:r>
                            <w:r w:rsidR="006F4EC2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、最新动态的刷新及兼容问题的解决</w:t>
                            </w:r>
                            <w:r w:rsidRPr="00990A7F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br/>
                              <w:t>4、</w:t>
                            </w:r>
                            <w:r w:rsidR="00D53DA8" w:rsidRPr="00990A7F"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  <w:t xml:space="preserve">利用ajax </w:t>
                            </w:r>
                            <w:r w:rsidR="006F4EC2"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1"/>
                                <w:szCs w:val="21"/>
                              </w:rPr>
                              <w:t>异步请求渲染数据，和后台人员工作对接</w:t>
                            </w:r>
                          </w:p>
                        </w:tc>
                      </w:tr>
                    </w:tbl>
                    <w:p w:rsidR="00E65BA3" w:rsidRDefault="0032279E" w:rsidP="00202EAF">
                      <w:pPr>
                        <w:pStyle w:val="a5"/>
                        <w:spacing w:beforeLines="50" w:before="156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2017.10-- 2018.06</w:t>
                      </w:r>
                      <w:r w:rsidR="00202EAF" w:rsidRP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  </w:t>
                      </w:r>
                      <w:r w:rsidR="00E65BA3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饿了么点餐</w:t>
                      </w:r>
                    </w:p>
                    <w:p w:rsidR="00202EAF" w:rsidRPr="00990A7F" w:rsidRDefault="00E65BA3" w:rsidP="00645F90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="0089777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类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391F75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r w:rsidR="0089777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型: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VUE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移动端</w:t>
                      </w:r>
                    </w:p>
                    <w:p w:rsidR="003D5B0C" w:rsidRDefault="00E65BA3" w:rsidP="00B93FE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开发工具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V</w:t>
                      </w:r>
                      <w:r w:rsidR="00990A7F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SCode,PS</w:t>
                      </w:r>
                    </w:p>
                    <w:p w:rsidR="0032279E" w:rsidRDefault="00E65BA3" w:rsidP="00B93FE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32279E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项目描述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="001127AA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577358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独立完成的</w:t>
                      </w:r>
                      <w:r w:rsidR="00577358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app</w:t>
                      </w:r>
                      <w:r w:rsidR="00577358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项目</w:t>
                      </w:r>
                      <w:bookmarkStart w:id="17" w:name="_GoBack"/>
                      <w:bookmarkEnd w:id="17"/>
                    </w:p>
                    <w:p w:rsidR="00A74286" w:rsidRDefault="00E65BA3" w:rsidP="00B93FE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责任描述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="00391F75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A74286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1</w:t>
                      </w:r>
                      <w:r w:rsid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、</w:t>
                      </w:r>
                      <w:r w:rsidR="00A74286" w:rsidRP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页面切图，页面特效，页面改版，浏览器的兼容性等</w:t>
                      </w:r>
                    </w:p>
                    <w:p w:rsidR="006F4EC2" w:rsidRDefault="00645F90" w:rsidP="00B93FE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 w:rsidR="00A74286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2</w:t>
                      </w:r>
                      <w:r w:rsid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、</w:t>
                      </w:r>
                      <w:r w:rsidR="00A74286" w:rsidRP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配合</w:t>
                      </w:r>
                      <w:r w:rsid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U</w:t>
                      </w:r>
                      <w:r w:rsidR="00A74286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I</w:t>
                      </w:r>
                      <w:r w:rsidR="00A74286" w:rsidRP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设计</w:t>
                      </w:r>
                      <w:r w:rsid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师</w:t>
                      </w:r>
                      <w:r w:rsidR="00A74286" w:rsidRP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和</w:t>
                      </w:r>
                      <w:r w:rsid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项目经理共同实现网页的设计图</w:t>
                      </w:r>
                    </w:p>
                    <w:p w:rsidR="00A74286" w:rsidRDefault="00645F90" w:rsidP="00B93FE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 w:rsidR="006F4EC2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3</w:t>
                      </w:r>
                      <w:r w:rsidR="006F4EC2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、</w:t>
                      </w:r>
                      <w:r w:rsid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探讨用户体验，实现页面前端开发</w:t>
                      </w:r>
                    </w:p>
                    <w:p w:rsidR="00A74286" w:rsidRDefault="00645F90" w:rsidP="00B93FE4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 w:rsidR="00A74286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4</w:t>
                      </w:r>
                      <w:r w:rsid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、后期</w:t>
                      </w:r>
                      <w:r w:rsidR="00C4100C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配合后台人员对</w:t>
                      </w:r>
                      <w:r w:rsid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代码</w:t>
                      </w:r>
                      <w:r w:rsidR="00C4100C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进行</w:t>
                      </w:r>
                      <w:r w:rsid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更新与维护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616D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911F009" wp14:editId="703289C5">
                <wp:simplePos x="0" y="0"/>
                <wp:positionH relativeFrom="column">
                  <wp:posOffset>-545041</wp:posOffset>
                </wp:positionH>
                <wp:positionV relativeFrom="paragraph">
                  <wp:posOffset>5639435</wp:posOffset>
                </wp:positionV>
                <wp:extent cx="76200" cy="76200"/>
                <wp:effectExtent l="0" t="0" r="19685" b="1968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40C26D3" id="椭圆 32" o:spid="_x0000_s1026" style="position:absolute;left:0;text-align:left;margin-left:-42.9pt;margin-top:444.05pt;width:6pt;height: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4A616D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DDC381C" wp14:editId="64617997">
                <wp:simplePos x="0" y="0"/>
                <wp:positionH relativeFrom="column">
                  <wp:posOffset>-541655</wp:posOffset>
                </wp:positionH>
                <wp:positionV relativeFrom="paragraph">
                  <wp:posOffset>3794121</wp:posOffset>
                </wp:positionV>
                <wp:extent cx="76200" cy="76200"/>
                <wp:effectExtent l="0" t="0" r="19685" b="1968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4675840" id="椭圆 30" o:spid="_x0000_s1026" style="position:absolute;left:0;text-align:left;margin-left:-42.65pt;margin-top:298.75pt;width:6pt;height:6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1A64AD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A827385" wp14:editId="49966ABD">
                <wp:simplePos x="0" y="0"/>
                <wp:positionH relativeFrom="column">
                  <wp:posOffset>-555018</wp:posOffset>
                </wp:positionH>
                <wp:positionV relativeFrom="paragraph">
                  <wp:posOffset>943610</wp:posOffset>
                </wp:positionV>
                <wp:extent cx="76200" cy="76200"/>
                <wp:effectExtent l="0" t="0" r="19685" b="1968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2680973" id="椭圆 29" o:spid="_x0000_s1026" style="position:absolute;left:0;text-align:left;margin-left:-43.7pt;margin-top:74.3pt;width:6pt;height:6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 w:rsidR="00AC3201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A89C20F" wp14:editId="01E6746C">
                <wp:simplePos x="0" y="0"/>
                <wp:positionH relativeFrom="column">
                  <wp:posOffset>680665</wp:posOffset>
                </wp:positionH>
                <wp:positionV relativeFrom="paragraph">
                  <wp:posOffset>580471</wp:posOffset>
                </wp:positionV>
                <wp:extent cx="5126990" cy="0"/>
                <wp:effectExtent l="0" t="0" r="3556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9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24953" id="直接连接符 54" o:spid="_x0000_s1026" style="position:absolute;left:0;text-align:lef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45.7pt" to="457.3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" strokecolor="#8aa8ae" strokeweight="1.5pt">
                <v:stroke joinstyle="miter"/>
              </v:line>
            </w:pict>
          </mc:Fallback>
        </mc:AlternateContent>
      </w:r>
      <w:r w:rsidR="000842F2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10D04D7" wp14:editId="6B7F6906">
                <wp:simplePos x="0" y="0"/>
                <wp:positionH relativeFrom="column">
                  <wp:posOffset>-507365</wp:posOffset>
                </wp:positionH>
                <wp:positionV relativeFrom="paragraph">
                  <wp:posOffset>589915</wp:posOffset>
                </wp:positionV>
                <wp:extent cx="0" cy="7461250"/>
                <wp:effectExtent l="0" t="0" r="19050" b="2603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2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FEA07" id="直接连接符 28" o:spid="_x0000_s1026" style="position:absolute;left:0;text-align:lef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5pt,46.45pt" to="-39.95pt,6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" strokecolor="#8aa8ae" strokeweight="1.5pt">
                <v:stroke joinstyle="miter"/>
              </v:line>
            </w:pict>
          </mc:Fallback>
        </mc:AlternateContent>
      </w:r>
      <w:r w:rsidR="000842F2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1ECEF82" wp14:editId="49ACF6EA">
                <wp:simplePos x="0" y="0"/>
                <wp:positionH relativeFrom="margin">
                  <wp:align>center</wp:align>
                </wp:positionH>
                <wp:positionV relativeFrom="paragraph">
                  <wp:posOffset>-590550</wp:posOffset>
                </wp:positionV>
                <wp:extent cx="7007860" cy="10044430"/>
                <wp:effectExtent l="323850" t="361950" r="326390" b="3568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0044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dbl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F12A88F" id="矩形 3" o:spid="_x0000_s1026" style="position:absolute;left:0;text-align:left;margin-left:0;margin-top:-46.5pt;width:551.8pt;height:790.9pt;z-index:251608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" fillcolor="window" strokecolor="window" strokeweight="2.25pt">
                <v:stroke linestyle="thinThin"/>
                <v:shadow on="t" type="perspective" color="black" opacity="26214f" offset="0,0" matrix="66847f,,,66847f"/>
                <w10:wrap anchorx="margin"/>
              </v:rect>
            </w:pict>
          </mc:Fallback>
        </mc:AlternateContent>
      </w:r>
      <w:r w:rsidR="005755A5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B893AB0" wp14:editId="2A9D36F3">
                <wp:simplePos x="0" y="0"/>
                <wp:positionH relativeFrom="column">
                  <wp:posOffset>-544830</wp:posOffset>
                </wp:positionH>
                <wp:positionV relativeFrom="paragraph">
                  <wp:posOffset>492976</wp:posOffset>
                </wp:positionV>
                <wp:extent cx="80010" cy="152400"/>
                <wp:effectExtent l="0" t="0" r="0" b="635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010" cy="152400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AE265" id="KSO_Shape" o:spid="_x0000_s1026" style="position:absolute;left:0;text-align:left;margin-left:-42.9pt;margin-top:38.8pt;width:6.3pt;height:1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9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indow" stroked="f">
                <v:path arrowok="t" o:connecttype="custom" o:connectlocs="19263617,3363303;19179972,3586132;18908164,4226746;18490006,5166801;17932439,6336649;17416706,7318481;17026407,7993931;16608249,8683307;16169173,9365720;15702216,10034184;15200413,10681784;14677692,11294546;23619523,33222161;0,33222161;9171828,11788967;8621225,11176181;8098528,10521619;7589759,9832243;7115814,9122003;6662810,8397814;6244652,7673624;5854352,6956398;5178316,5626385;4655595,4484388;4286213,3627908;4063205,3091735;4146827,3008159;4551056,2666965;4997119,2311845;5582545,1907962;6286463,1483192;7108850,1051459;7568842,856504;8042764,661525;8551532,494397;9081218,341195;9638761,208904;10210258,104440;10809637,34813;11422968,0;12057169,6963;12719276,55701;13395312,153202;14078313,299419;14789219,494397;15507066,752040;16238866,1072347;16984596,1455341;17744254,1907962;18510900,2437173;19291476,3042996" o:connectangles="0,0,0,0,0,0,0,0,0,0,0,0,0,0,0,0,0,0,0,0,0,0,0,0,0,0,0,0,0,0,0,0,0,0,0,0,0,0,0,0,0,0,0,0,0,0,0,0,0,0,0"/>
              </v:shape>
            </w:pict>
          </mc:Fallback>
        </mc:AlternateContent>
      </w:r>
      <w:r w:rsidR="005755A5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C51C6EA" wp14:editId="1848F985">
                <wp:simplePos x="0" y="0"/>
                <wp:positionH relativeFrom="column">
                  <wp:posOffset>-300990</wp:posOffset>
                </wp:positionH>
                <wp:positionV relativeFrom="paragraph">
                  <wp:posOffset>422662</wp:posOffset>
                </wp:positionV>
                <wp:extent cx="1313180" cy="307975"/>
                <wp:effectExtent l="0" t="0" r="0" b="0"/>
                <wp:wrapNone/>
                <wp:docPr id="15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82D60" w:rsidRDefault="000842F2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项目简介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1C6EA" id="_x0000_s1043" type="#_x0000_t202" style="position:absolute;left:0;text-align:left;margin-left:-23.7pt;margin-top:33.3pt;width:103.4pt;height:24.2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" filled="f" stroked="f">
                <v:textbox style="mso-fit-shape-to-text:t">
                  <w:txbxContent>
                    <w:p w:rsidR="00E82D60" w:rsidRDefault="000842F2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项目简介</w:t>
                      </w:r>
                    </w:p>
                  </w:txbxContent>
                </v:textbox>
              </v:shape>
            </w:pict>
          </mc:Fallback>
        </mc:AlternateContent>
      </w:r>
      <w:r w:rsidR="007D34A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991631" wp14:editId="05F53C75">
                <wp:simplePos x="0" y="0"/>
                <wp:positionH relativeFrom="column">
                  <wp:posOffset>-356235</wp:posOffset>
                </wp:positionH>
                <wp:positionV relativeFrom="paragraph">
                  <wp:posOffset>459740</wp:posOffset>
                </wp:positionV>
                <wp:extent cx="1021080" cy="238125"/>
                <wp:effectExtent l="0" t="0" r="26670" b="1016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686CE85" id="矩形 49" o:spid="_x0000_s1026" style="position:absolute;left:0;text-align:left;margin-left:-28.05pt;margin-top:36.2pt;width:80.4pt;height:18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" filled="f" strokecolor="#8aa8ae" strokeweight="1.5pt"/>
            </w:pict>
          </mc:Fallback>
        </mc:AlternateContent>
      </w:r>
      <w:r w:rsidR="007D34A1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C1D0223" wp14:editId="6FE7C3F1">
                <wp:simplePos x="0" y="0"/>
                <wp:positionH relativeFrom="column">
                  <wp:posOffset>-618490</wp:posOffset>
                </wp:positionH>
                <wp:positionV relativeFrom="paragraph">
                  <wp:posOffset>459740</wp:posOffset>
                </wp:positionV>
                <wp:extent cx="238125" cy="238125"/>
                <wp:effectExtent l="0" t="0" r="10160" b="101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1AEC96A" id="矩形 23" o:spid="_x0000_s1026" style="position:absolute;left:0;text-align:left;margin-left:-48.7pt;margin-top:36.2pt;width:18.75pt;height:18.7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" fillcolor="#8aa8ae" strokecolor="#8aa8ae" strokeweight="1.5pt"/>
            </w:pict>
          </mc:Fallback>
        </mc:AlternateContent>
      </w:r>
      <w:r w:rsidR="00675742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D8583EA" wp14:editId="4622715D">
                <wp:simplePos x="0" y="0"/>
                <wp:positionH relativeFrom="page">
                  <wp:align>right</wp:align>
                </wp:positionH>
                <wp:positionV relativeFrom="paragraph">
                  <wp:posOffset>-920750</wp:posOffset>
                </wp:positionV>
                <wp:extent cx="7559675" cy="10692130"/>
                <wp:effectExtent l="0" t="0" r="317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2130"/>
                        </a:xfrm>
                        <a:prstGeom prst="rect">
                          <a:avLst/>
                        </a:prstGeom>
                        <a:solidFill>
                          <a:srgbClr val="8EADB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F6C262C" id="矩形 2" o:spid="_x0000_s1026" style="position:absolute;left:0;text-align:left;margin-left:544.05pt;margin-top:-72.5pt;width:595.25pt;height:841.9pt;z-index:25160704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" fillcolor="#8eadb4" stroked="f" strokeweight="1pt">
                <w10:wrap anchorx="page"/>
              </v:rect>
            </w:pict>
          </mc:Fallback>
        </mc:AlternateContent>
      </w:r>
      <w:r w:rsidR="00675742">
        <w:rPr>
          <w:noProof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7C862348" wp14:editId="41048208">
                <wp:simplePos x="0" y="0"/>
                <wp:positionH relativeFrom="column">
                  <wp:posOffset>2642870</wp:posOffset>
                </wp:positionH>
                <wp:positionV relativeFrom="paragraph">
                  <wp:posOffset>-560070</wp:posOffset>
                </wp:positionV>
                <wp:extent cx="3412490" cy="51689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465" cy="516634"/>
                          <a:chOff x="3963841" y="360882"/>
                          <a:chExt cx="3412465" cy="516634"/>
                        </a:xfrm>
                      </wpg:grpSpPr>
                      <wps:wsp>
                        <wps:cNvPr id="63" name="文本框 71"/>
                        <wps:cNvSpPr txBox="1"/>
                        <wps:spPr>
                          <a:xfrm>
                            <a:off x="5285284" y="677461"/>
                            <a:ext cx="2091022" cy="2000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2D60" w:rsidRDefault="00E82D60">
                              <w:pPr>
                                <w:pStyle w:val="a5"/>
                                <w:spacing w:before="0" w:beforeAutospacing="0" w:after="0" w:afterAutospacing="0" w:line="168" w:lineRule="exact"/>
                                <w:jc w:val="right"/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文本框 72"/>
                        <wps:cNvSpPr txBox="1"/>
                        <wps:spPr>
                          <a:xfrm>
                            <a:off x="3963841" y="360882"/>
                            <a:ext cx="3410585" cy="365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2D60" w:rsidRDefault="00675742">
                              <w:pPr>
                                <w:pStyle w:val="a5"/>
                                <w:spacing w:before="0" w:beforeAutospacing="0" w:after="0" w:afterAutospacing="0" w:line="432" w:lineRule="exact"/>
                                <w:jc w:val="right"/>
                              </w:pPr>
                              <w:r>
                                <w:rPr>
                                  <w:rFonts w:ascii="Arial Black" w:eastAsia="方正宋刻本秀楷简体" w:hAnsi="Arial Black" w:cstheme="minorBidi"/>
                                  <w:color w:val="7097A0"/>
                                  <w:kern w:val="24"/>
                                  <w:sz w:val="28"/>
                                  <w:szCs w:val="28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62348" id="组合 4" o:spid="_x0000_s1044" style="position:absolute;left:0;text-align:left;margin-left:208.1pt;margin-top:-44.1pt;width:268.7pt;height:40.7pt;z-index:251609088" coordorigin="39638,3608" coordsize="34124,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">
                <v:shape id="文本框 71" o:spid="_x0000_s1045" type="#_x0000_t202" style="position:absolute;left:52852;top:6774;width:20911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KMs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4oywgAAANsAAAAPAAAAAAAAAAAAAAAAAJgCAABkcnMvZG93&#10;bnJldi54bWxQSwUGAAAAAAQABAD1AAAAhwMAAAAA&#10;" filled="f" stroked="f">
                  <v:textbox style="mso-fit-shape-to-text:t">
                    <w:txbxContent>
                      <w:p w:rsidR="00E82D60" w:rsidRDefault="00E82D60">
                        <w:pPr>
                          <w:pStyle w:val="a5"/>
                          <w:spacing w:before="0" w:beforeAutospacing="0" w:after="0" w:afterAutospacing="0" w:line="168" w:lineRule="exact"/>
                          <w:jc w:val="right"/>
                        </w:pPr>
                      </w:p>
                    </w:txbxContent>
                  </v:textbox>
                </v:shape>
                <v:shape id="文本框 72" o:spid="_x0000_s1046" type="#_x0000_t202" style="position:absolute;left:39638;top:3608;width:34106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4SR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hJGwgAAANsAAAAPAAAAAAAAAAAAAAAAAJgCAABkcnMvZG93&#10;bnJldi54bWxQSwUGAAAAAAQABAD1AAAAhwMAAAAA&#10;" filled="f" stroked="f">
                  <v:textbox style="mso-fit-shape-to-text:t">
                    <w:txbxContent>
                      <w:p w:rsidR="00E82D60" w:rsidRDefault="00675742">
                        <w:pPr>
                          <w:pStyle w:val="a5"/>
                          <w:spacing w:before="0" w:beforeAutospacing="0" w:after="0" w:afterAutospacing="0" w:line="432" w:lineRule="exact"/>
                          <w:jc w:val="right"/>
                        </w:pPr>
                        <w:r>
                          <w:rPr>
                            <w:rFonts w:ascii="Arial Black" w:eastAsia="方正宋刻本秀楷简体" w:hAnsi="Arial Black" w:cstheme="minorBidi"/>
                            <w:color w:val="7097A0"/>
                            <w:kern w:val="24"/>
                            <w:sz w:val="28"/>
                            <w:szCs w:val="28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5742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4FD56EE" wp14:editId="65FCC31F">
                <wp:simplePos x="0" y="0"/>
                <wp:positionH relativeFrom="column">
                  <wp:posOffset>4989195</wp:posOffset>
                </wp:positionH>
                <wp:positionV relativeFrom="paragraph">
                  <wp:posOffset>8909685</wp:posOffset>
                </wp:positionV>
                <wp:extent cx="1603375" cy="396240"/>
                <wp:effectExtent l="0" t="590550" r="0" b="309245"/>
                <wp:wrapNone/>
                <wp:docPr id="6" name="梯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69D7CBB" id="梯形 6" o:spid="_x0000_s1026" style="position:absolute;left:0;text-align:left;margin-left:392.85pt;margin-top:701.55pt;width:126.25pt;height:31.2pt;rotation:45;flip:y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 w:rsidR="00675742">
        <w:rPr>
          <w:noProof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2CD67439" wp14:editId="3A358121">
                <wp:simplePos x="0" y="0"/>
                <wp:positionH relativeFrom="column">
                  <wp:posOffset>5145405</wp:posOffset>
                </wp:positionH>
                <wp:positionV relativeFrom="paragraph">
                  <wp:posOffset>8474075</wp:posOffset>
                </wp:positionV>
                <wp:extent cx="1056005" cy="1056005"/>
                <wp:effectExtent l="0" t="0" r="30480" b="3048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55756" cy="1055757"/>
                          <a:chOff x="6465867" y="9395928"/>
                          <a:chExt cx="1055756" cy="1055757"/>
                        </a:xfrm>
                      </wpg:grpSpPr>
                      <wps:wsp>
                        <wps:cNvPr id="61" name="直接连接符 61"/>
                        <wps:cNvCnPr/>
                        <wps:spPr>
                          <a:xfrm flipV="1">
                            <a:off x="6465867" y="9400962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 flipV="1">
                            <a:off x="6465867" y="9395928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F0E394" id="组合 7" o:spid="_x0000_s1026" style="position:absolute;left:0;text-align:left;margin-left:405.15pt;margin-top:667.25pt;width:83.15pt;height:83.15pt;rotation:180;z-index:251611136" coordorigin="64658,93959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">
                <v:line id="直接连接符 61" o:spid="_x0000_s1027" style="position:absolute;flip:y;visibility:visible;mso-wrap-style:square" from="64658,94009" to="70873,10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NgaMUAAADbAAAADwAAAGRycy9kb3ducmV2LnhtbESPT2vCQBTE7wW/w/IEL6Vu7EFK6ipF&#10;TCiKBf+g10f2NQlm34bsahI/fbcgeBxm5jfMbNGZStyocaVlBZNxBII4s7rkXMHxkLx9gHAeWWNl&#10;mRT05GAxH7zMMNa25R3d9j4XAcIuRgWF93UspcsKMujGtiYO3q9tDPogm1zqBtsAN5V8j6KpNFhy&#10;WCiwpmVB2WV/NQrO6as2drN1x2TXb6t1lK5+7ielRsPu6xOEp84/w4/2t1YwncD/l/AD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NgaMUAAADbAAAADwAAAAAAAAAA&#10;AAAAAAChAgAAZHJzL2Rvd25yZXYueG1sUEsFBgAAAAAEAAQA+QAAAJMDAAAAAA==&#10;" strokecolor="window" strokeweight=".5pt">
                  <v:stroke dashstyle="dash" joinstyle="miter"/>
                </v:line>
                <v:line id="直接连接符 62" o:spid="_x0000_s1028" style="position:absolute;flip:y;visibility:visible;mso-wrap-style:square" from="64658,93959" to="75216,104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H+H8YAAADbAAAADwAAAGRycy9kb3ducmV2LnhtbESPQWvCQBSE74X+h+UVeil1Uw9BUjdS&#10;pEppiWAMen1kX5Ng9m3IbmPsr3cFweMwM98w88VoWjFQ7xrLCt4mEQji0uqGKwXFbvU6A+E8ssbW&#10;Mik4k4NF+vgwx0TbE29pyH0lAoRdggpq77tESlfWZNBNbEccvF/bG/RB9pXUPZ4C3LRyGkWxNNhw&#10;WKixo2VN5TH/MwoO6xdt7E/mitX2nLXf0fpz879X6vlp/HgH4Wn09/Ct/aUVxFO4fgk/QKY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x/h/GAAAA2wAAAA8AAAAAAAAA&#10;AAAAAAAAoQIAAGRycy9kb3ducmV2LnhtbFBLBQYAAAAABAAEAPkAAACUAwAAAAA=&#10;" strokecolor="window" strokeweight=".5pt">
                  <v:stroke dashstyle="dash" joinstyle="miter"/>
                </v:line>
              </v:group>
            </w:pict>
          </mc:Fallback>
        </mc:AlternateContent>
      </w:r>
      <w:r w:rsidR="00675742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31A7A156" wp14:editId="06E52BA0">
                <wp:simplePos x="0" y="0"/>
                <wp:positionH relativeFrom="column">
                  <wp:posOffset>-1320165</wp:posOffset>
                </wp:positionH>
                <wp:positionV relativeFrom="paragraph">
                  <wp:posOffset>-412115</wp:posOffset>
                </wp:positionV>
                <wp:extent cx="1603375" cy="396240"/>
                <wp:effectExtent l="0" t="323850" r="0" b="594995"/>
                <wp:wrapNone/>
                <wp:docPr id="8" name="梯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D61373C" id="梯形 8" o:spid="_x0000_s1026" style="position:absolute;left:0;text-align:left;margin-left:-103.95pt;margin-top:-32.45pt;width:126.25pt;height:31.2pt;rotation:-45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 w:rsidR="00675742">
        <w:rPr>
          <w:noProof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20C74243" wp14:editId="1745D378">
                <wp:simplePos x="0" y="0"/>
                <wp:positionH relativeFrom="column">
                  <wp:posOffset>-933450</wp:posOffset>
                </wp:positionH>
                <wp:positionV relativeFrom="paragraph">
                  <wp:posOffset>-635635</wp:posOffset>
                </wp:positionV>
                <wp:extent cx="1056005" cy="1056005"/>
                <wp:effectExtent l="0" t="0" r="30480" b="3048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756" cy="1055757"/>
                          <a:chOff x="386689" y="285479"/>
                          <a:chExt cx="1055756" cy="1055757"/>
                        </a:xfrm>
                      </wpg:grpSpPr>
                      <wps:wsp>
                        <wps:cNvPr id="59" name="直接连接符 59"/>
                        <wps:cNvCnPr/>
                        <wps:spPr>
                          <a:xfrm flipV="1">
                            <a:off x="386689" y="290513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 flipV="1">
                            <a:off x="386689" y="285479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7FF89" id="组合 9" o:spid="_x0000_s1026" style="position:absolute;left:0;text-align:left;margin-left:-73.5pt;margin-top:-50.05pt;width:83.15pt;height:83.15pt;z-index:251613184" coordorigin="3866,2854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">
                <v:line id="直接连接符 59" o:spid="_x0000_s1027" style="position:absolute;flip:y;visibility:visible;mso-wrap-style:square" from="3866,2905" to="10081,9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m08YAAADbAAAADwAAAGRycy9kb3ducmV2LnhtbESP3WrCQBSE74W+w3KE3kjdWGhpU9cg&#10;YkJpseAP9vaQPSah2bMhu43Rp3cFwcthZr5hpklvatFR6yrLCibjCARxbnXFhYLdNn16A+E8ssba&#10;Mik4kYNk9jCYYqztkdfUbXwhAoRdjApK75tYSpeXZNCNbUMcvINtDfog20LqFo8Bbmr5HEWv0mDF&#10;YaHEhhYl5X+bf6PgNxtpY79XbpeuT6v6K8qWP+e9Uo/Dfv4BwlPv7+Fb+1MreHmH65fwA+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5ptPGAAAA2wAAAA8AAAAAAAAA&#10;AAAAAAAAoQIAAGRycy9kb3ducmV2LnhtbFBLBQYAAAAABAAEAPkAAACUAwAAAAA=&#10;" strokecolor="window" strokeweight=".5pt">
                  <v:stroke dashstyle="dash" joinstyle="miter"/>
                </v:line>
                <v:line id="直接连接符 60" o:spid="_x0000_s1028" style="position:absolute;flip:y;visibility:visible;mso-wrap-style:square" from="3866,2854" to="14424,1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/F88MAAADbAAAADwAAAGRycy9kb3ducmV2LnhtbERPTWvCQBC9F/oflil4KbppD0FSN6GU&#10;RoqiECt6HbJjEpqdDdltTPz13UPB4+N9r7LRtGKg3jWWFbwsIhDEpdUNVwqO3/l8CcJ5ZI2tZVIw&#10;kYMsfXxYYaLtlQsaDr4SIYRdggpq77tESlfWZNAtbEccuIvtDfoA+0rqHq8h3LTyNYpiabDh0FBj&#10;Rx81lT+HX6PgvH7Wxm537pgX067dROvP/e2k1OxpfH8D4Wn0d/G/+0sriMP68CX8AJ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vxfPDAAAA2wAAAA8AAAAAAAAAAAAA&#10;AAAAoQIAAGRycy9kb3ducmV2LnhtbFBLBQYAAAAABAAEAPkAAACRAwAAAAA=&#10;" strokecolor="window" strokeweight=".5pt">
                  <v:stroke dashstyle="dash" joinstyle="miter"/>
                </v:line>
              </v:group>
            </w:pict>
          </mc:Fallback>
        </mc:AlternateContent>
      </w:r>
      <w:r w:rsidR="006F4EC2">
        <w:rPr>
          <w:rFonts w:hint="eastAsia"/>
        </w:rPr>
        <w:t>+</w:t>
      </w:r>
      <w:r w:rsidR="006F4EC2">
        <w:t>+</w:t>
      </w:r>
    </w:p>
    <w:p w:rsidR="006F4EC2" w:rsidRDefault="006F4EC2">
      <w:pPr>
        <w:widowControl/>
        <w:jc w:val="left"/>
      </w:pPr>
      <w:r>
        <w:br w:type="page"/>
      </w:r>
    </w:p>
    <w:p w:rsidR="006F4EC2" w:rsidRDefault="006F4EC2" w:rsidP="006F4E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D07415" wp14:editId="5C0223EB">
                <wp:simplePos x="0" y="0"/>
                <wp:positionH relativeFrom="margin">
                  <wp:posOffset>-77135</wp:posOffset>
                </wp:positionH>
                <wp:positionV relativeFrom="paragraph">
                  <wp:posOffset>734886</wp:posOffset>
                </wp:positionV>
                <wp:extent cx="5963234" cy="7915450"/>
                <wp:effectExtent l="0" t="0" r="0" b="0"/>
                <wp:wrapNone/>
                <wp:docPr id="180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234" cy="79154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4EC2" w:rsidRDefault="006F4EC2" w:rsidP="00BA581E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201</w:t>
                            </w:r>
                            <w:r w:rsidR="00BA581E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8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.0</w:t>
                            </w:r>
                            <w:r w:rsidR="00BA581E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6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-- 201</w:t>
                            </w:r>
                            <w:r w:rsidR="00BA581E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8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 w:rsidR="00BA581E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11</w:t>
                            </w:r>
                            <w:r w:rsidRPr="00990A7F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E65BA3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电子商城</w:t>
                            </w:r>
                          </w:p>
                          <w:p w:rsidR="00E65BA3" w:rsidRDefault="00E65BA3" w:rsidP="00BA581E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类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型: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Angular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移动端</w:t>
                            </w:r>
                          </w:p>
                          <w:p w:rsidR="00645F90" w:rsidRDefault="00645F90" w:rsidP="00645F90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开发工具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SCode,PS</w:t>
                            </w:r>
                          </w:p>
                          <w:p w:rsidR="00645F90" w:rsidRDefault="00645F90" w:rsidP="00645F90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项目描述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645F90" w:rsidRDefault="00645F90" w:rsidP="00645F90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责任描述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:</w:t>
                            </w:r>
                            <w:r w:rsidR="00391F75"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、</w:t>
                            </w:r>
                            <w:r w:rsidRP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页面切图，页面特效，页面改版，浏览器的兼容性等</w:t>
                            </w:r>
                          </w:p>
                          <w:p w:rsidR="00645F90" w:rsidRDefault="00645F90" w:rsidP="00645F90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、</w:t>
                            </w:r>
                            <w:r w:rsidRP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配合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r w:rsidRP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设计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师</w:t>
                            </w:r>
                            <w:r w:rsidRPr="00A74286"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项目经理共同实现网页的设计图</w:t>
                            </w:r>
                          </w:p>
                          <w:p w:rsidR="00645F90" w:rsidRDefault="00645F90" w:rsidP="00645F90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、探讨用户体验，实现页面前端开发</w:t>
                            </w:r>
                          </w:p>
                          <w:p w:rsidR="00645F90" w:rsidRDefault="00645F90" w:rsidP="00645F90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  <w:tab/>
                              <w:t>4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color w:val="000000"/>
                                <w:sz w:val="21"/>
                                <w:szCs w:val="21"/>
                              </w:rPr>
                              <w:t>、后期配合后台人员对代码进行更新与维护</w:t>
                            </w:r>
                          </w:p>
                          <w:p w:rsidR="00645F90" w:rsidRPr="00645F90" w:rsidRDefault="00645F90" w:rsidP="00BA581E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7415" id="_x0000_s1047" type="#_x0000_t202" style="position:absolute;left:0;text-align:left;margin-left:-6.05pt;margin-top:57.85pt;width:469.55pt;height:6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" filled="f" stroked="f">
                <v:textbox>
                  <w:txbxContent>
                    <w:p w:rsidR="006F4EC2" w:rsidRDefault="006F4EC2" w:rsidP="00BA581E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201</w:t>
                      </w:r>
                      <w:r w:rsidR="00BA581E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8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.0</w:t>
                      </w:r>
                      <w:r w:rsidR="00BA581E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6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-- 201</w:t>
                      </w:r>
                      <w:r w:rsidR="00BA581E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8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.</w:t>
                      </w:r>
                      <w:r w:rsidR="00BA581E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11</w:t>
                      </w:r>
                      <w:r w:rsidRPr="00990A7F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 w:rsidR="00E65BA3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电子商城</w:t>
                      </w:r>
                    </w:p>
                    <w:p w:rsidR="00E65BA3" w:rsidRDefault="00E65BA3" w:rsidP="00BA581E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类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391F75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型: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Angular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移动端</w:t>
                      </w:r>
                    </w:p>
                    <w:p w:rsidR="00645F90" w:rsidRDefault="00645F90" w:rsidP="00645F90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开发工具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V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SCode,PS</w:t>
                      </w:r>
                    </w:p>
                    <w:p w:rsidR="00645F90" w:rsidRDefault="00645F90" w:rsidP="00645F90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项目描述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</w:p>
                    <w:p w:rsidR="00645F90" w:rsidRDefault="00645F90" w:rsidP="00645F90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责任描述</w:t>
                      </w:r>
                      <w:r w:rsidR="00391F75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:</w:t>
                      </w:r>
                      <w:r w:rsidR="00391F75"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bookmarkStart w:id="17" w:name="_GoBack"/>
                      <w:bookmarkEnd w:id="17"/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、</w:t>
                      </w:r>
                      <w:r w:rsidRP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页面切图，页面特效，页面改版，浏览器的兼容性等</w:t>
                      </w:r>
                    </w:p>
                    <w:p w:rsidR="00645F90" w:rsidRDefault="00645F90" w:rsidP="00645F90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  <w:t>2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、</w:t>
                      </w:r>
                      <w:r w:rsidRP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配合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U</w:t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>I</w:t>
                      </w:r>
                      <w:r w:rsidRP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设计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师</w:t>
                      </w:r>
                      <w:r w:rsidRPr="00A74286"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和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项目经理共同实现网页的设计图</w:t>
                      </w:r>
                    </w:p>
                    <w:p w:rsidR="00645F90" w:rsidRDefault="00645F90" w:rsidP="00645F90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  <w:t>3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、探讨用户体验，实现页面前端开发</w:t>
                      </w:r>
                    </w:p>
                    <w:p w:rsidR="00645F90" w:rsidRDefault="00645F90" w:rsidP="00645F90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  <w:tab/>
                        <w:t>4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color w:val="000000"/>
                          <w:sz w:val="21"/>
                          <w:szCs w:val="21"/>
                        </w:rPr>
                        <w:t>、后期配合后台人员对代码进行更新与维护</w:t>
                      </w:r>
                    </w:p>
                    <w:p w:rsidR="00645F90" w:rsidRPr="00645F90" w:rsidRDefault="00645F90" w:rsidP="00BA581E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9F8E29" wp14:editId="2D1D97E2">
                <wp:simplePos x="0" y="0"/>
                <wp:positionH relativeFrom="column">
                  <wp:posOffset>-541655</wp:posOffset>
                </wp:positionH>
                <wp:positionV relativeFrom="paragraph">
                  <wp:posOffset>3794121</wp:posOffset>
                </wp:positionV>
                <wp:extent cx="76200" cy="76200"/>
                <wp:effectExtent l="0" t="0" r="19685" b="19685"/>
                <wp:wrapNone/>
                <wp:docPr id="182" name="椭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D78F9A8" id="椭圆 182" o:spid="_x0000_s1026" style="position:absolute;left:0;text-align:left;margin-left:-42.65pt;margin-top:298.75pt;width:6pt;height: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" fillcolor="#8aa8ae" strokecolor="window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587C89" wp14:editId="54AE7FE4">
                <wp:simplePos x="0" y="0"/>
                <wp:positionH relativeFrom="column">
                  <wp:posOffset>-555018</wp:posOffset>
                </wp:positionH>
                <wp:positionV relativeFrom="paragraph">
                  <wp:posOffset>943610</wp:posOffset>
                </wp:positionV>
                <wp:extent cx="76200" cy="76200"/>
                <wp:effectExtent l="0" t="0" r="19685" b="19685"/>
                <wp:wrapNone/>
                <wp:docPr id="183" name="椭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8AA8AE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738D1B5" id="椭圆 183" o:spid="_x0000_s1026" style="position:absolute;left:0;text-align:left;margin-left:-43.7pt;margin-top:74.3pt;width:6pt;height: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" fillcolor="#8aa8ae" strokecolor="window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6D2BCA" wp14:editId="0835B5AF">
                <wp:simplePos x="0" y="0"/>
                <wp:positionH relativeFrom="column">
                  <wp:posOffset>680665</wp:posOffset>
                </wp:positionH>
                <wp:positionV relativeFrom="paragraph">
                  <wp:posOffset>580471</wp:posOffset>
                </wp:positionV>
                <wp:extent cx="5126990" cy="0"/>
                <wp:effectExtent l="0" t="0" r="35560" b="19050"/>
                <wp:wrapNone/>
                <wp:docPr id="184" name="直接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9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97C0D" id="直接连接符 184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45.7pt" to="457.3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" strokecolor="#8aa8ae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87B120" wp14:editId="63A2D517">
                <wp:simplePos x="0" y="0"/>
                <wp:positionH relativeFrom="column">
                  <wp:posOffset>-507365</wp:posOffset>
                </wp:positionH>
                <wp:positionV relativeFrom="paragraph">
                  <wp:posOffset>589915</wp:posOffset>
                </wp:positionV>
                <wp:extent cx="0" cy="7461250"/>
                <wp:effectExtent l="0" t="0" r="19050" b="26035"/>
                <wp:wrapNone/>
                <wp:docPr id="185" name="直接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2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3C37F" id="直接连接符 185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5pt,46.45pt" to="-39.95pt,6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" strokecolor="#8aa8ae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D5C398" wp14:editId="3BBDA22B">
                <wp:simplePos x="0" y="0"/>
                <wp:positionH relativeFrom="margin">
                  <wp:align>center</wp:align>
                </wp:positionH>
                <wp:positionV relativeFrom="paragraph">
                  <wp:posOffset>-590550</wp:posOffset>
                </wp:positionV>
                <wp:extent cx="7007860" cy="10044430"/>
                <wp:effectExtent l="323850" t="361950" r="326390" b="356870"/>
                <wp:wrapNone/>
                <wp:docPr id="186" name="矩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0044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dbl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B33D579" id="矩形 186" o:spid="_x0000_s1026" style="position:absolute;left:0;text-align:left;margin-left:0;margin-top:-46.5pt;width:551.8pt;height:790.9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" fillcolor="window" strokecolor="window" strokeweight="2.25pt">
                <v:stroke linestyle="thinThin"/>
                <v:shadow on="t" type="perspective" color="black" opacity="26214f" offset="0,0" matrix="66847f,,,66847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032083" wp14:editId="14033A14">
                <wp:simplePos x="0" y="0"/>
                <wp:positionH relativeFrom="column">
                  <wp:posOffset>-544830</wp:posOffset>
                </wp:positionH>
                <wp:positionV relativeFrom="paragraph">
                  <wp:posOffset>492976</wp:posOffset>
                </wp:positionV>
                <wp:extent cx="80010" cy="152400"/>
                <wp:effectExtent l="0" t="0" r="0" b="635"/>
                <wp:wrapNone/>
                <wp:docPr id="18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010" cy="152400"/>
                        </a:xfrm>
                        <a:custGeom>
                          <a:avLst/>
                          <a:gdLst>
                            <a:gd name="T0" fmla="*/ 815953 w 3389"/>
                            <a:gd name="T1" fmla="*/ 142499 h 6457"/>
                            <a:gd name="T2" fmla="*/ 812410 w 3389"/>
                            <a:gd name="T3" fmla="*/ 151940 h 6457"/>
                            <a:gd name="T4" fmla="*/ 800897 w 3389"/>
                            <a:gd name="T5" fmla="*/ 179082 h 6457"/>
                            <a:gd name="T6" fmla="*/ 783185 w 3389"/>
                            <a:gd name="T7" fmla="*/ 218911 h 6457"/>
                            <a:gd name="T8" fmla="*/ 759568 w 3389"/>
                            <a:gd name="T9" fmla="*/ 268476 h 6457"/>
                            <a:gd name="T10" fmla="*/ 737723 w 3389"/>
                            <a:gd name="T11" fmla="*/ 310075 h 6457"/>
                            <a:gd name="T12" fmla="*/ 721191 w 3389"/>
                            <a:gd name="T13" fmla="*/ 338693 h 6457"/>
                            <a:gd name="T14" fmla="*/ 703479 w 3389"/>
                            <a:gd name="T15" fmla="*/ 367901 h 6457"/>
                            <a:gd name="T16" fmla="*/ 684881 w 3389"/>
                            <a:gd name="T17" fmla="*/ 396814 h 6457"/>
                            <a:gd name="T18" fmla="*/ 665102 w 3389"/>
                            <a:gd name="T19" fmla="*/ 425136 h 6457"/>
                            <a:gd name="T20" fmla="*/ 643847 w 3389"/>
                            <a:gd name="T21" fmla="*/ 452574 h 6457"/>
                            <a:gd name="T22" fmla="*/ 621706 w 3389"/>
                            <a:gd name="T23" fmla="*/ 478536 h 6457"/>
                            <a:gd name="T24" fmla="*/ 1000457 w 3389"/>
                            <a:gd name="T25" fmla="*/ 1407582 h 6457"/>
                            <a:gd name="T26" fmla="*/ 0 w 3389"/>
                            <a:gd name="T27" fmla="*/ 1407582 h 6457"/>
                            <a:gd name="T28" fmla="*/ 388493 w 3389"/>
                            <a:gd name="T29" fmla="*/ 499484 h 6457"/>
                            <a:gd name="T30" fmla="*/ 365171 w 3389"/>
                            <a:gd name="T31" fmla="*/ 473521 h 6457"/>
                            <a:gd name="T32" fmla="*/ 343031 w 3389"/>
                            <a:gd name="T33" fmla="*/ 445788 h 6457"/>
                            <a:gd name="T34" fmla="*/ 321481 w 3389"/>
                            <a:gd name="T35" fmla="*/ 416580 h 6457"/>
                            <a:gd name="T36" fmla="*/ 301406 w 3389"/>
                            <a:gd name="T37" fmla="*/ 386488 h 6457"/>
                            <a:gd name="T38" fmla="*/ 282218 w 3389"/>
                            <a:gd name="T39" fmla="*/ 355805 h 6457"/>
                            <a:gd name="T40" fmla="*/ 264506 w 3389"/>
                            <a:gd name="T41" fmla="*/ 325122 h 6457"/>
                            <a:gd name="T42" fmla="*/ 247974 w 3389"/>
                            <a:gd name="T43" fmla="*/ 294734 h 6457"/>
                            <a:gd name="T44" fmla="*/ 219339 w 3389"/>
                            <a:gd name="T45" fmla="*/ 238383 h 6457"/>
                            <a:gd name="T46" fmla="*/ 197198 w 3389"/>
                            <a:gd name="T47" fmla="*/ 189998 h 6457"/>
                            <a:gd name="T48" fmla="*/ 181552 w 3389"/>
                            <a:gd name="T49" fmla="*/ 153710 h 6457"/>
                            <a:gd name="T50" fmla="*/ 172106 w 3389"/>
                            <a:gd name="T51" fmla="*/ 130993 h 6457"/>
                            <a:gd name="T52" fmla="*/ 175648 w 3389"/>
                            <a:gd name="T53" fmla="*/ 127452 h 6457"/>
                            <a:gd name="T54" fmla="*/ 192770 w 3389"/>
                            <a:gd name="T55" fmla="*/ 112996 h 6457"/>
                            <a:gd name="T56" fmla="*/ 211664 w 3389"/>
                            <a:gd name="T57" fmla="*/ 97950 h 6457"/>
                            <a:gd name="T58" fmla="*/ 236461 w 3389"/>
                            <a:gd name="T59" fmla="*/ 80838 h 6457"/>
                            <a:gd name="T60" fmla="*/ 266277 w 3389"/>
                            <a:gd name="T61" fmla="*/ 62841 h 6457"/>
                            <a:gd name="T62" fmla="*/ 301111 w 3389"/>
                            <a:gd name="T63" fmla="*/ 44549 h 6457"/>
                            <a:gd name="T64" fmla="*/ 320595 w 3389"/>
                            <a:gd name="T65" fmla="*/ 36289 h 6457"/>
                            <a:gd name="T66" fmla="*/ 340669 w 3389"/>
                            <a:gd name="T67" fmla="*/ 28028 h 6457"/>
                            <a:gd name="T68" fmla="*/ 362219 w 3389"/>
                            <a:gd name="T69" fmla="*/ 20947 h 6457"/>
                            <a:gd name="T70" fmla="*/ 384655 w 3389"/>
                            <a:gd name="T71" fmla="*/ 14456 h 6457"/>
                            <a:gd name="T72" fmla="*/ 408271 w 3389"/>
                            <a:gd name="T73" fmla="*/ 8851 h 6457"/>
                            <a:gd name="T74" fmla="*/ 432478 w 3389"/>
                            <a:gd name="T75" fmla="*/ 4425 h 6457"/>
                            <a:gd name="T76" fmla="*/ 457866 w 3389"/>
                            <a:gd name="T77" fmla="*/ 1475 h 6457"/>
                            <a:gd name="T78" fmla="*/ 483845 w 3389"/>
                            <a:gd name="T79" fmla="*/ 0 h 6457"/>
                            <a:gd name="T80" fmla="*/ 510708 w 3389"/>
                            <a:gd name="T81" fmla="*/ 295 h 6457"/>
                            <a:gd name="T82" fmla="*/ 538753 w 3389"/>
                            <a:gd name="T83" fmla="*/ 2360 h 6457"/>
                            <a:gd name="T84" fmla="*/ 567388 w 3389"/>
                            <a:gd name="T85" fmla="*/ 6491 h 6457"/>
                            <a:gd name="T86" fmla="*/ 596318 w 3389"/>
                            <a:gd name="T87" fmla="*/ 12686 h 6457"/>
                            <a:gd name="T88" fmla="*/ 626430 w 3389"/>
                            <a:gd name="T89" fmla="*/ 20947 h 6457"/>
                            <a:gd name="T90" fmla="*/ 656836 w 3389"/>
                            <a:gd name="T91" fmla="*/ 31863 h 6457"/>
                            <a:gd name="T92" fmla="*/ 687833 w 3389"/>
                            <a:gd name="T93" fmla="*/ 45434 h 6457"/>
                            <a:gd name="T94" fmla="*/ 719420 w 3389"/>
                            <a:gd name="T95" fmla="*/ 61661 h 6457"/>
                            <a:gd name="T96" fmla="*/ 751597 w 3389"/>
                            <a:gd name="T97" fmla="*/ 80838 h 6457"/>
                            <a:gd name="T98" fmla="*/ 784070 w 3389"/>
                            <a:gd name="T99" fmla="*/ 103260 h 6457"/>
                            <a:gd name="T100" fmla="*/ 817133 w 3389"/>
                            <a:gd name="T101" fmla="*/ 128928 h 645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BB5B2" id="KSO_Shape" o:spid="_x0000_s1026" style="position:absolute;left:0;text-align:left;margin-left:-42.9pt;margin-top:38.8pt;width:6.3pt;height:1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89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indow" stroked="f">
                <v:path arrowok="t" o:connecttype="custom" o:connectlocs="19263617,3363303;19179972,3586132;18908164,4226746;18490006,5166801;17932439,6336649;17416706,7318481;17026407,7993931;16608249,8683307;16169173,9365720;15702216,10034184;15200413,10681784;14677692,11294546;23619523,33222161;0,33222161;9171828,11788967;8621225,11176181;8098528,10521619;7589759,9832243;7115814,9122003;6662810,8397814;6244652,7673624;5854352,6956398;5178316,5626385;4655595,4484388;4286213,3627908;4063205,3091735;4146827,3008159;4551056,2666965;4997119,2311845;5582545,1907962;6286463,1483192;7108850,1051459;7568842,856504;8042764,661525;8551532,494397;9081218,341195;9638761,208904;10210258,104440;10809637,34813;11422968,0;12057169,6963;12719276,55701;13395312,153202;14078313,299419;14789219,494397;15507066,752040;16238866,1072347;16984596,1455341;17744254,1907962;18510900,2437173;19291476,3042996" o:connectangles="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D7C7BD" wp14:editId="23167986">
                <wp:simplePos x="0" y="0"/>
                <wp:positionH relativeFrom="column">
                  <wp:posOffset>-300990</wp:posOffset>
                </wp:positionH>
                <wp:positionV relativeFrom="paragraph">
                  <wp:posOffset>422662</wp:posOffset>
                </wp:positionV>
                <wp:extent cx="1313180" cy="307975"/>
                <wp:effectExtent l="0" t="0" r="0" b="0"/>
                <wp:wrapNone/>
                <wp:docPr id="188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4EC2" w:rsidRDefault="006F4EC2" w:rsidP="006F4EC2">
                            <w:pPr>
                              <w:pStyle w:val="a5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A8AE"/>
                              </w:rPr>
                              <w:t>项目简介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7C7BD" id="_x0000_s1048" type="#_x0000_t202" style="position:absolute;left:0;text-align:left;margin-left:-23.7pt;margin-top:33.3pt;width:103.4pt;height:2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" filled="f" stroked="f">
                <v:textbox style="mso-fit-shape-to-text:t">
                  <w:txbxContent>
                    <w:p w:rsidR="006F4EC2" w:rsidRDefault="006F4EC2" w:rsidP="006F4EC2">
                      <w:pPr>
                        <w:pStyle w:val="a5"/>
                        <w:spacing w:before="0" w:beforeAutospacing="0" w:after="0" w:afterAutospacing="0" w:line="336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A8AE"/>
                        </w:rPr>
                        <w:t>项目简介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40D7AE" wp14:editId="429F0B6C">
                <wp:simplePos x="0" y="0"/>
                <wp:positionH relativeFrom="column">
                  <wp:posOffset>-356235</wp:posOffset>
                </wp:positionH>
                <wp:positionV relativeFrom="paragraph">
                  <wp:posOffset>459740</wp:posOffset>
                </wp:positionV>
                <wp:extent cx="1021080" cy="238125"/>
                <wp:effectExtent l="0" t="0" r="26670" b="10160"/>
                <wp:wrapNone/>
                <wp:docPr id="189" name="矩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381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36FB2FE" id="矩形 189" o:spid="_x0000_s1026" style="position:absolute;left:0;text-align:left;margin-left:-28.05pt;margin-top:36.2pt;width:80.4pt;height:18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" filled="f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860693" wp14:editId="32B71529">
                <wp:simplePos x="0" y="0"/>
                <wp:positionH relativeFrom="column">
                  <wp:posOffset>-618490</wp:posOffset>
                </wp:positionH>
                <wp:positionV relativeFrom="paragraph">
                  <wp:posOffset>459740</wp:posOffset>
                </wp:positionV>
                <wp:extent cx="238125" cy="238125"/>
                <wp:effectExtent l="0" t="0" r="10160" b="10160"/>
                <wp:wrapNone/>
                <wp:docPr id="190" name="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8AA8AE"/>
                        </a:solidFill>
                        <a:ln w="19050" cap="flat" cmpd="sng" algn="ctr">
                          <a:solidFill>
                            <a:srgbClr val="8AA8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35B62E0" id="矩形 190" o:spid="_x0000_s1026" style="position:absolute;left:0;text-align:left;margin-left:-48.7pt;margin-top:36.2pt;width:18.75pt;height:1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" fillcolor="#8aa8ae" strokecolor="#8aa8a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B3A4FB" wp14:editId="6ACCF7EA">
                <wp:simplePos x="0" y="0"/>
                <wp:positionH relativeFrom="page">
                  <wp:align>right</wp:align>
                </wp:positionH>
                <wp:positionV relativeFrom="paragraph">
                  <wp:posOffset>-920750</wp:posOffset>
                </wp:positionV>
                <wp:extent cx="7559675" cy="10692130"/>
                <wp:effectExtent l="0" t="0" r="3175" b="0"/>
                <wp:wrapNone/>
                <wp:docPr id="191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2130"/>
                        </a:xfrm>
                        <a:prstGeom prst="rect">
                          <a:avLst/>
                        </a:prstGeom>
                        <a:solidFill>
                          <a:srgbClr val="8EADB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DFBAAEF" id="矩形 191" o:spid="_x0000_s1026" style="position:absolute;left:0;text-align:left;margin-left:544.05pt;margin-top:-72.5pt;width:595.25pt;height:841.9pt;z-index:25171558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" fillcolor="#8eadb4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44FB7D4" wp14:editId="114C288B">
                <wp:simplePos x="0" y="0"/>
                <wp:positionH relativeFrom="column">
                  <wp:posOffset>2642870</wp:posOffset>
                </wp:positionH>
                <wp:positionV relativeFrom="paragraph">
                  <wp:posOffset>-560070</wp:posOffset>
                </wp:positionV>
                <wp:extent cx="3412490" cy="516890"/>
                <wp:effectExtent l="0" t="0" r="0" b="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2465" cy="516634"/>
                          <a:chOff x="3963841" y="360882"/>
                          <a:chExt cx="3412465" cy="516634"/>
                        </a:xfrm>
                      </wpg:grpSpPr>
                      <wps:wsp>
                        <wps:cNvPr id="193" name="文本框 71"/>
                        <wps:cNvSpPr txBox="1"/>
                        <wps:spPr>
                          <a:xfrm>
                            <a:off x="5285284" y="677461"/>
                            <a:ext cx="2091022" cy="2000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F4EC2" w:rsidRDefault="006F4EC2" w:rsidP="006F4EC2">
                              <w:pPr>
                                <w:pStyle w:val="a5"/>
                                <w:spacing w:before="0" w:beforeAutospacing="0" w:after="0" w:afterAutospacing="0" w:line="168" w:lineRule="exact"/>
                                <w:jc w:val="right"/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4" name="文本框 72"/>
                        <wps:cNvSpPr txBox="1"/>
                        <wps:spPr>
                          <a:xfrm>
                            <a:off x="3963841" y="360882"/>
                            <a:ext cx="3410585" cy="365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F4EC2" w:rsidRDefault="006F4EC2" w:rsidP="006F4EC2">
                              <w:pPr>
                                <w:pStyle w:val="a5"/>
                                <w:spacing w:before="0" w:beforeAutospacing="0" w:after="0" w:afterAutospacing="0" w:line="432" w:lineRule="exact"/>
                                <w:jc w:val="right"/>
                              </w:pPr>
                              <w:r>
                                <w:rPr>
                                  <w:rFonts w:ascii="Arial Black" w:eastAsia="方正宋刻本秀楷简体" w:hAnsi="Arial Black" w:cstheme="minorBidi"/>
                                  <w:color w:val="7097A0"/>
                                  <w:kern w:val="24"/>
                                  <w:sz w:val="28"/>
                                  <w:szCs w:val="28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4FB7D4" id="组合 192" o:spid="_x0000_s1049" style="position:absolute;left:0;text-align:left;margin-left:208.1pt;margin-top:-44.1pt;width:268.7pt;height:40.7pt;z-index:251717632" coordorigin="39638,3608" coordsize="34124,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">
                <v:shape id="文本框 71" o:spid="_x0000_s1050" type="#_x0000_t202" style="position:absolute;left:52852;top:6774;width:20911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y5CcAA&#10;AADcAAAADwAAAGRycy9kb3ducmV2LnhtbERPTWvCQBC9F/wPywi91Y1Ki01dRdSCBy/VeB+y02xo&#10;djZkRxP/fbdQ8DaP9znL9eAbdaMu1oENTCcZKOIy2JorA8X582UBKgqyxSYwGbhThPVq9LTE3Iae&#10;v+h2kkqlEI45GnAiba51LB15jJPQEifuO3QeJcGu0rbDPoX7Rs+y7E17rDk1OGxp66j8OV29ARG7&#10;md6LvY+Hy3Dc9S4rX7Ew5nk8bD5ACQ3yEP+7DzbNf5/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y5CcAAAADcAAAADwAAAAAAAAAAAAAAAACYAgAAZHJzL2Rvd25y&#10;ZXYueG1sUEsFBgAAAAAEAAQA9QAAAIUDAAAAAA==&#10;" filled="f" stroked="f">
                  <v:textbox style="mso-fit-shape-to-text:t">
                    <w:txbxContent>
                      <w:p w:rsidR="006F4EC2" w:rsidRDefault="006F4EC2" w:rsidP="006F4EC2">
                        <w:pPr>
                          <w:pStyle w:val="a5"/>
                          <w:spacing w:before="0" w:beforeAutospacing="0" w:after="0" w:afterAutospacing="0" w:line="168" w:lineRule="exact"/>
                          <w:jc w:val="right"/>
                        </w:pPr>
                      </w:p>
                    </w:txbxContent>
                  </v:textbox>
                </v:shape>
                <v:shape id="文本框 72" o:spid="_x0000_s1051" type="#_x0000_t202" style="position:absolute;left:39638;top:3608;width:34106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hfcAA&#10;AADcAAAADwAAAGRycy9kb3ducmV2LnhtbERPTWvCQBC9F/wPywi91Y1ii01dRdSCBy/VeB+y02xo&#10;djZkRxP/fbdQ8DaP9znL9eAbdaMu1oENTCcZKOIy2JorA8X582UBKgqyxSYwGbhThPVq9LTE3Iae&#10;v+h2kkqlEI45GnAiba51LB15jJPQEifuO3QeJcGu0rbDPoX7Rs+y7E17rDk1OGxp66j8OV29ARG7&#10;md6LvY+Hy3Dc9S4rX7Ew5nk8bD5ACQ3yEP+7DzbNf5/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UhfcAAAADcAAAADwAAAAAAAAAAAAAAAACYAgAAZHJzL2Rvd25y&#10;ZXYueG1sUEsFBgAAAAAEAAQA9QAAAIUDAAAAAA==&#10;" filled="f" stroked="f">
                  <v:textbox style="mso-fit-shape-to-text:t">
                    <w:txbxContent>
                      <w:p w:rsidR="006F4EC2" w:rsidRDefault="006F4EC2" w:rsidP="006F4EC2">
                        <w:pPr>
                          <w:pStyle w:val="a5"/>
                          <w:spacing w:before="0" w:beforeAutospacing="0" w:after="0" w:afterAutospacing="0" w:line="432" w:lineRule="exact"/>
                          <w:jc w:val="right"/>
                        </w:pPr>
                        <w:r>
                          <w:rPr>
                            <w:rFonts w:ascii="Arial Black" w:eastAsia="方正宋刻本秀楷简体" w:hAnsi="Arial Black" w:cstheme="minorBidi"/>
                            <w:color w:val="7097A0"/>
                            <w:kern w:val="24"/>
                            <w:sz w:val="28"/>
                            <w:szCs w:val="28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BC1EE2" wp14:editId="18F99B65">
                <wp:simplePos x="0" y="0"/>
                <wp:positionH relativeFrom="column">
                  <wp:posOffset>4989195</wp:posOffset>
                </wp:positionH>
                <wp:positionV relativeFrom="paragraph">
                  <wp:posOffset>8909685</wp:posOffset>
                </wp:positionV>
                <wp:extent cx="1603375" cy="396240"/>
                <wp:effectExtent l="0" t="590550" r="0" b="309245"/>
                <wp:wrapNone/>
                <wp:docPr id="195" name="梯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9F7935A" id="梯形 195" o:spid="_x0000_s1026" style="position:absolute;left:0;text-align:left;margin-left:392.85pt;margin-top:701.55pt;width:126.25pt;height:31.2pt;rotation:45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ACB3C9F" wp14:editId="21E16BD1">
                <wp:simplePos x="0" y="0"/>
                <wp:positionH relativeFrom="column">
                  <wp:posOffset>5145405</wp:posOffset>
                </wp:positionH>
                <wp:positionV relativeFrom="paragraph">
                  <wp:posOffset>8474075</wp:posOffset>
                </wp:positionV>
                <wp:extent cx="1056005" cy="1056005"/>
                <wp:effectExtent l="0" t="0" r="30480" b="30480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55756" cy="1055757"/>
                          <a:chOff x="6465867" y="9395928"/>
                          <a:chExt cx="1055756" cy="1055757"/>
                        </a:xfrm>
                      </wpg:grpSpPr>
                      <wps:wsp>
                        <wps:cNvPr id="197" name="直接连接符 197"/>
                        <wps:cNvCnPr/>
                        <wps:spPr>
                          <a:xfrm flipV="1">
                            <a:off x="6465867" y="9400962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8" name="直接连接符 198"/>
                        <wps:cNvCnPr/>
                        <wps:spPr>
                          <a:xfrm flipV="1">
                            <a:off x="6465867" y="9395928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87E8F" id="组合 196" o:spid="_x0000_s1026" style="position:absolute;left:0;text-align:left;margin-left:405.15pt;margin-top:667.25pt;width:83.15pt;height:83.15pt;rotation:180;z-index:251719680" coordorigin="64658,93959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">
                <v:line id="直接连接符 197" o:spid="_x0000_s1027" style="position:absolute;flip:y;visibility:visible;mso-wrap-style:square" from="64658,94009" to="70873,10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BiZMUAAADcAAAADwAAAGRycy9kb3ducmV2LnhtbERPS2vCQBC+F/wPywi9lLppD9amrqGU&#10;JohFwQf2OmTHJJidDdk1Rn+9KxR6m4/vOdOkN7XoqHWVZQUvowgEcW51xYWC3TZ9noBwHlljbZkU&#10;XMhBMhs8TDHW9sxr6ja+ECGEXYwKSu+bWEqXl2TQjWxDHLiDbQ36ANtC6hbPIdzU8jWKxtJgxaGh&#10;xIa+SsqPm5NR8Js9aWN/lm6Xri/LehFl36vrXqnHYf/5AcJT7//Ff+65DvPf3+D+TLh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BiZMUAAADcAAAADwAAAAAAAAAA&#10;AAAAAAChAgAAZHJzL2Rvd25yZXYueG1sUEsFBgAAAAAEAAQA+QAAAJMDAAAAAA==&#10;" strokecolor="window" strokeweight=".5pt">
                  <v:stroke dashstyle="dash" joinstyle="miter"/>
                </v:line>
                <v:line id="直接连接符 198" o:spid="_x0000_s1028" style="position:absolute;flip:y;visibility:visible;mso-wrap-style:square" from="64658,93959" to="75216,104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/2FsYAAADcAAAADwAAAGRycy9kb3ducmV2LnhtbESPQWvCQBCF7wX/wzKCl1I3ehCbuoqI&#10;iigKWmmvQ3aahGZnQ3bV6K93DoXeZnhv3vtmMmtdpa7UhNKzgUE/AUWceVtybuD8uXobgwoR2WLl&#10;mQzcKcBs2nmZYGr9jY90PcVcSQiHFA0UMdap1iEryGHo+5pYtB/fOIyyNrm2Dd4k3FV6mCQj7bBk&#10;aSiwpkVB2e/p4gx8r1+t87t9OK+O9321TdbLw+PLmF63nX+AitTGf/Pf9cYK/rvQyjMygZ4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/9hbGAAAA3AAAAA8AAAAAAAAA&#10;AAAAAAAAoQIAAGRycy9kb3ducmV2LnhtbFBLBQYAAAAABAAEAPkAAACUAwAAAAA=&#10;" strokecolor="window" strokeweight=".5pt">
                  <v:stroke dashstyle="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F1F269" wp14:editId="5FED9CE7">
                <wp:simplePos x="0" y="0"/>
                <wp:positionH relativeFrom="column">
                  <wp:posOffset>-1320165</wp:posOffset>
                </wp:positionH>
                <wp:positionV relativeFrom="paragraph">
                  <wp:posOffset>-412115</wp:posOffset>
                </wp:positionV>
                <wp:extent cx="1603375" cy="396240"/>
                <wp:effectExtent l="0" t="323850" r="0" b="594995"/>
                <wp:wrapNone/>
                <wp:docPr id="199" name="梯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solidFill>
                          <a:srgbClr val="84A8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9889537" id="梯形 199" o:spid="_x0000_s1026" style="position:absolute;left:0;text-align:left;margin-left:-103.95pt;margin-top:-32.45pt;width:126.25pt;height:31.2pt;rotation:-45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3321,39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" path="m,396051l392704,r817913,l1603321,396051,,396051xe" fillcolor="#84a8bc" stroked="f" strokeweight="1pt">
                <v:stroke joinstyle="miter"/>
                <v:shadow on="t" type="perspective" color="black" opacity="26214f" offset="0,0" matrix="66847f,,,66847f"/>
                <v:path arrowok="t" o:connecttype="custom" o:connectlocs="0,396051;392704,0;1210617,0;1603321,396051;0,39605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9A9464D" wp14:editId="2DFABF88">
                <wp:simplePos x="0" y="0"/>
                <wp:positionH relativeFrom="column">
                  <wp:posOffset>-933450</wp:posOffset>
                </wp:positionH>
                <wp:positionV relativeFrom="paragraph">
                  <wp:posOffset>-635635</wp:posOffset>
                </wp:positionV>
                <wp:extent cx="1056005" cy="1056005"/>
                <wp:effectExtent l="0" t="0" r="30480" b="3048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756" cy="1055757"/>
                          <a:chOff x="386689" y="285479"/>
                          <a:chExt cx="1055756" cy="1055757"/>
                        </a:xfrm>
                      </wpg:grpSpPr>
                      <wps:wsp>
                        <wps:cNvPr id="201" name="直接连接符 201"/>
                        <wps:cNvCnPr/>
                        <wps:spPr>
                          <a:xfrm flipV="1">
                            <a:off x="386689" y="290513"/>
                            <a:ext cx="621435" cy="62143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2" name="直接连接符 202"/>
                        <wps:cNvCnPr/>
                        <wps:spPr>
                          <a:xfrm flipV="1">
                            <a:off x="386689" y="285479"/>
                            <a:ext cx="1055756" cy="10557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07470" id="组合 200" o:spid="_x0000_s1026" style="position:absolute;left:0;text-align:left;margin-left:-73.5pt;margin-top:-50.05pt;width:83.15pt;height:83.15pt;z-index:251721728" coordorigin="3866,2854" coordsize="10557,10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">
                <v:line id="直接连接符 201" o:spid="_x0000_s1027" style="position:absolute;flip:y;visibility:visible;mso-wrap-style:square" from="3866,2905" to="10081,9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rcMYAAADcAAAADwAAAGRycy9kb3ducmV2LnhtbESPQWvCQBSE74L/YXlCL1J3k0MpqWso&#10;UqW0WNCKXh/Z1ySYfRuyWxP7611B6HGYmW+YeT7YRpyp87VjDclMgSAunKm51LD/Xj0+g/AB2WDj&#10;mDRcyEO+GI/mmBnX85bOu1CKCGGfoYYqhDaT0hcVWfQz1xJH78d1FkOUXSlNh32E20amSj1JizXH&#10;hQpbWlZUnHa/VsNxPTXWfW78frW9bJoPtX77+jto/TAZXl9ABBrCf/jefjcaUpXA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qq3DGAAAA3AAAAA8AAAAAAAAA&#10;AAAAAAAAoQIAAGRycy9kb3ducmV2LnhtbFBLBQYAAAAABAAEAPkAAACUAwAAAAA=&#10;" strokecolor="window" strokeweight=".5pt">
                  <v:stroke dashstyle="dash" joinstyle="miter"/>
                </v:line>
                <v:line id="直接连接符 202" o:spid="_x0000_s1028" style="position:absolute;flip:y;visibility:visible;mso-wrap-style:square" from="3866,2854" to="14424,13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g1B8UAAADcAAAADwAAAGRycy9kb3ducmV2LnhtbESPT4vCMBTE74LfITzBi2iyPSxLNYqI&#10;iuzign/Q66N5tsXmpTRZrfvpjbCwx2FmfsNMZq2txI0aXzrW8DZSIIgzZ0rONRwPq+EHCB+QDVaO&#10;ScODPMym3c4EU+PuvKPbPuQiQtinqKEIoU6l9FlBFv3I1cTRu7jGYoiyyaVp8B7htpKJUu/SYslx&#10;ocCaFgVl1/2P1XBeD4x1X1t/XO0e2+pTrZffvyet+712PgYRqA3/4b/2xmhIVAKvM/EIyO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g1B8UAAADcAAAADwAAAAAAAAAA&#10;AAAAAAChAgAAZHJzL2Rvd25yZXYueG1sUEsFBgAAAAAEAAQA+QAAAJMDAAAAAA==&#10;" strokecolor="window" strokeweight=".5pt">
                  <v:stroke dashstyle="dash" joinstyle="miter"/>
                </v:line>
              </v:group>
            </w:pict>
          </mc:Fallback>
        </mc:AlternateContent>
      </w:r>
      <w:r>
        <w:rPr>
          <w:rFonts w:hint="eastAsia"/>
        </w:rPr>
        <w:t>+</w:t>
      </w:r>
      <w:r>
        <w:t>+</w:t>
      </w:r>
    </w:p>
    <w:p w:rsidR="00E82D60" w:rsidRDefault="00E82D60"/>
    <w:sectPr w:rsidR="00E82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F35" w:rsidRDefault="00325F35" w:rsidP="003D4072">
      <w:r>
        <w:separator/>
      </w:r>
    </w:p>
  </w:endnote>
  <w:endnote w:type="continuationSeparator" w:id="0">
    <w:p w:rsidR="00325F35" w:rsidRDefault="00325F35" w:rsidP="003D4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方正宋刻本秀楷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F35" w:rsidRDefault="00325F35" w:rsidP="003D4072">
      <w:r>
        <w:separator/>
      </w:r>
    </w:p>
  </w:footnote>
  <w:footnote w:type="continuationSeparator" w:id="0">
    <w:p w:rsidR="00325F35" w:rsidRDefault="00325F35" w:rsidP="003D4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8B2273"/>
    <w:rsid w:val="00024F1E"/>
    <w:rsid w:val="00060998"/>
    <w:rsid w:val="00075D40"/>
    <w:rsid w:val="000842F2"/>
    <w:rsid w:val="0008437E"/>
    <w:rsid w:val="00094677"/>
    <w:rsid w:val="000A3757"/>
    <w:rsid w:val="000E5BDC"/>
    <w:rsid w:val="000F7256"/>
    <w:rsid w:val="001127AA"/>
    <w:rsid w:val="00131173"/>
    <w:rsid w:val="00166E40"/>
    <w:rsid w:val="001A64AD"/>
    <w:rsid w:val="001C2B1F"/>
    <w:rsid w:val="001C3181"/>
    <w:rsid w:val="00202EAF"/>
    <w:rsid w:val="0022063F"/>
    <w:rsid w:val="00237E97"/>
    <w:rsid w:val="00265944"/>
    <w:rsid w:val="002837D5"/>
    <w:rsid w:val="002A00CE"/>
    <w:rsid w:val="002B0FC5"/>
    <w:rsid w:val="002B1AA5"/>
    <w:rsid w:val="002F4BC3"/>
    <w:rsid w:val="0032279E"/>
    <w:rsid w:val="00325F35"/>
    <w:rsid w:val="00384337"/>
    <w:rsid w:val="00391F75"/>
    <w:rsid w:val="003B43D9"/>
    <w:rsid w:val="003D4072"/>
    <w:rsid w:val="003D5B0C"/>
    <w:rsid w:val="003E4477"/>
    <w:rsid w:val="00404045"/>
    <w:rsid w:val="004A616D"/>
    <w:rsid w:val="004C7556"/>
    <w:rsid w:val="004D3193"/>
    <w:rsid w:val="0050384A"/>
    <w:rsid w:val="00504903"/>
    <w:rsid w:val="00532B5F"/>
    <w:rsid w:val="005755A5"/>
    <w:rsid w:val="00577358"/>
    <w:rsid w:val="0059236B"/>
    <w:rsid w:val="005A2618"/>
    <w:rsid w:val="005F4EC0"/>
    <w:rsid w:val="00630DAE"/>
    <w:rsid w:val="00645F90"/>
    <w:rsid w:val="00675742"/>
    <w:rsid w:val="00675EA3"/>
    <w:rsid w:val="00684F70"/>
    <w:rsid w:val="006D7244"/>
    <w:rsid w:val="006F4EC2"/>
    <w:rsid w:val="007D060A"/>
    <w:rsid w:val="007D34A1"/>
    <w:rsid w:val="007E7527"/>
    <w:rsid w:val="00812435"/>
    <w:rsid w:val="00824B22"/>
    <w:rsid w:val="00897776"/>
    <w:rsid w:val="00900014"/>
    <w:rsid w:val="009303CC"/>
    <w:rsid w:val="00930647"/>
    <w:rsid w:val="009645A4"/>
    <w:rsid w:val="00990A7F"/>
    <w:rsid w:val="009C140B"/>
    <w:rsid w:val="009C28FF"/>
    <w:rsid w:val="009D6459"/>
    <w:rsid w:val="009F3E8B"/>
    <w:rsid w:val="00A1323D"/>
    <w:rsid w:val="00A20D72"/>
    <w:rsid w:val="00A2429F"/>
    <w:rsid w:val="00A74286"/>
    <w:rsid w:val="00AC3201"/>
    <w:rsid w:val="00B2406B"/>
    <w:rsid w:val="00B34554"/>
    <w:rsid w:val="00B516F1"/>
    <w:rsid w:val="00B75149"/>
    <w:rsid w:val="00B93FE4"/>
    <w:rsid w:val="00BA581E"/>
    <w:rsid w:val="00BC0083"/>
    <w:rsid w:val="00BC067B"/>
    <w:rsid w:val="00C4100C"/>
    <w:rsid w:val="00C4534F"/>
    <w:rsid w:val="00C754FA"/>
    <w:rsid w:val="00C85366"/>
    <w:rsid w:val="00CB5F6D"/>
    <w:rsid w:val="00CE6270"/>
    <w:rsid w:val="00D05707"/>
    <w:rsid w:val="00D53DA8"/>
    <w:rsid w:val="00DA4B33"/>
    <w:rsid w:val="00DD0846"/>
    <w:rsid w:val="00E05CFC"/>
    <w:rsid w:val="00E5090B"/>
    <w:rsid w:val="00E65BA3"/>
    <w:rsid w:val="00E82D60"/>
    <w:rsid w:val="00E90B76"/>
    <w:rsid w:val="00F02143"/>
    <w:rsid w:val="00F05914"/>
    <w:rsid w:val="00F06F98"/>
    <w:rsid w:val="00F24E1E"/>
    <w:rsid w:val="00F85081"/>
    <w:rsid w:val="00FD560E"/>
    <w:rsid w:val="00FD56EB"/>
    <w:rsid w:val="102F4046"/>
    <w:rsid w:val="1C8B2273"/>
    <w:rsid w:val="241657BE"/>
    <w:rsid w:val="26900C9F"/>
    <w:rsid w:val="5228124C"/>
    <w:rsid w:val="65DA03B6"/>
    <w:rsid w:val="706A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D2B8804-1BDB-4A77-9F20-594440C3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1\AppData\Roaming\kingsoft\office6\templates\download\&#40664;&#35748;\&#12304;&#20114;&#32852;&#32593;&#31616;&#21382;&#12305;&#24212;&#23626;&#29983;&#24212;&#32856;&#20114;&#32852;&#32593;&#20135;&#21697;&#2370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【互联网简历】应届生应聘互联网产品岗简历.docx</Template>
  <TotalTime>915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web</cp:lastModifiedBy>
  <cp:revision>12</cp:revision>
  <dcterms:created xsi:type="dcterms:W3CDTF">2017-08-16T08:43:00Z</dcterms:created>
  <dcterms:modified xsi:type="dcterms:W3CDTF">2018-11-07T11:22:00Z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