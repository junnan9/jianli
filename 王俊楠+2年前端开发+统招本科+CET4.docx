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A4" w:rsidRDefault="009645A4" w:rsidP="009645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1E227" wp14:editId="336DCA23">
                <wp:simplePos x="0" y="0"/>
                <wp:positionH relativeFrom="column">
                  <wp:posOffset>-326390</wp:posOffset>
                </wp:positionH>
                <wp:positionV relativeFrom="paragraph">
                  <wp:posOffset>3370580</wp:posOffset>
                </wp:positionV>
                <wp:extent cx="6259830" cy="1094740"/>
                <wp:effectExtent l="0" t="0" r="0" b="0"/>
                <wp:wrapNone/>
                <wp:docPr id="65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094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067B" w:rsidRDefault="00BC067B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015.11--2016.03 </w:t>
                            </w:r>
                            <w:r w:rsidR="00631FA6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韩睿品牌策划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人以下 前端开发 所属行业 互联网/电子商务</w:t>
                            </w:r>
                          </w:p>
                          <w:p w:rsidR="009645A4" w:rsidRPr="003E4477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 w:rsidR="00BC067B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BC067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07</w:t>
                            </w:r>
                            <w:r w:rsidR="0022063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  <w:r w:rsidR="00631FA6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烽火文化传媒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(20-50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人)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8D5E7D9" wp14:editId="312C4507">
                                  <wp:extent cx="27940" cy="11430"/>
                                  <wp:effectExtent l="0" t="0" r="0" b="0"/>
                                  <wp:docPr id="138" name="图片 138" descr="http://img01.51jobcdn.com/imehire/ehire2007/default/image/im2009/spac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http://img01.51jobcdn.com/imehire/ehire2007/default/image/im2009/spac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前端开发</w:t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E447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所属行业 互联网/电子商务</w:t>
                            </w:r>
                          </w:p>
                          <w:p w:rsidR="004C7556" w:rsidRDefault="004C7556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1、负责web前端的开发和设计，利标准化代用Html5+Css3，搭建页面结构.。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2、负责APP的开发以及后期的维护工作。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3、后期经常与程序员沟通进行完善特效</w:t>
                            </w:r>
                            <w:r w:rsidR="009C140B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及程序</w:t>
                            </w:r>
                            <w:r w:rsidR="009C140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bug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504903" w:rsidRDefault="00AC3201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、</w:t>
                            </w:r>
                            <w:r w:rsidR="004C7556"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也负责Web应用和移动Web应用开发、负责跨浏览器兼容；</w:t>
                            </w:r>
                          </w:p>
                          <w:p w:rsidR="00F06F98" w:rsidRPr="00504903" w:rsidRDefault="00504903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5、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为公司的项目提供创新的前端技术解决方案。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E227" id="_x0000_t202" coordsize="21600,21600" o:spt="202" path="m,l,21600r21600,l21600,xe">
                <v:stroke joinstyle="miter"/>
                <v:path gradientshapeok="t" o:connecttype="rect"/>
              </v:shapetype>
              <v:shape id="文本框 162" o:spid="_x0000_s1026" type="#_x0000_t202" style="position:absolute;left:0;text-align:left;margin-left:-25.7pt;margin-top:265.4pt;width:492.9pt;height:8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" filled="f" stroked="f">
                <v:textbox style="mso-fit-shape-to-text:t">
                  <w:txbxContent>
                    <w:p w:rsidR="00BC067B" w:rsidRDefault="00BC067B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015.11--2016.03 </w:t>
                      </w:r>
                      <w:r w:rsidR="00631FA6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韩睿品牌策划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人以下 前端开发 所属行业 互联网/电子商务</w:t>
                      </w:r>
                    </w:p>
                    <w:p w:rsidR="009645A4" w:rsidRPr="003E4477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 w:rsidR="00BC067B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BC067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07</w:t>
                      </w:r>
                      <w:r w:rsidR="0022063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--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="00631FA6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烽火文化传媒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(20-50</w:t>
                      </w:r>
                      <w:r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人)</w:t>
                      </w:r>
                      <w:r w:rsidRPr="00CE6270">
                        <w:rPr>
                          <w:rFonts w:ascii="微软雅黑" w:eastAsia="微软雅黑" w:hAnsi="微软雅黑" w:cstheme="minorBidi"/>
                          <w:noProof/>
                          <w:color w:val="000000"/>
                          <w:sz w:val="22"/>
                          <w:szCs w:val="22"/>
                        </w:rPr>
                        <w:drawing>
                          <wp:inline distT="0" distB="0" distL="0" distR="0" wp14:anchorId="28D5E7D9" wp14:editId="312C4507">
                            <wp:extent cx="27940" cy="11430"/>
                            <wp:effectExtent l="0" t="0" r="0" b="0"/>
                            <wp:docPr id="138" name="图片 138" descr="http://img01.51jobcdn.com/imehire/ehire2007/default/image/im2009/spac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http://img01.51jobcdn.com/imehire/ehire2007/default/image/im2009/spac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前端开发</w:t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3E447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所属行业 互联网/电子商务</w:t>
                      </w:r>
                    </w:p>
                    <w:p w:rsidR="004C7556" w:rsidRDefault="004C7556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1、负责web前端的开发和设计，利标准化代用Html5+Css3，搭建页面结构.。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2、负责APP的开发以及后期的维护工作。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3、后期经常与程序员沟通进行完善特效</w:t>
                      </w:r>
                      <w:r w:rsidR="009C140B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及程序</w:t>
                      </w:r>
                      <w:r w:rsidR="009C140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bug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。</w:t>
                      </w:r>
                    </w:p>
                    <w:p w:rsidR="00504903" w:rsidRDefault="00AC3201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、</w:t>
                      </w:r>
                      <w:r w:rsidR="004C7556"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也负责Web应用和移动Web应用开发、负责跨浏览器兼容；</w:t>
                      </w:r>
                    </w:p>
                    <w:p w:rsidR="00F06F98" w:rsidRPr="00504903" w:rsidRDefault="00504903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5、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为公司的项目提供创新的前端技术解决方案。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05DA2" wp14:editId="4144DD2E">
                <wp:simplePos x="0" y="0"/>
                <wp:positionH relativeFrom="column">
                  <wp:posOffset>-622300</wp:posOffset>
                </wp:positionH>
                <wp:positionV relativeFrom="paragraph">
                  <wp:posOffset>188595</wp:posOffset>
                </wp:positionV>
                <wp:extent cx="3736340" cy="980440"/>
                <wp:effectExtent l="0" t="0" r="0" b="0"/>
                <wp:wrapNone/>
                <wp:docPr id="75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theme="minorBidi"/>
                                <w:color w:val="8AA8A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  <w:sz w:val="40"/>
                                <w:szCs w:val="40"/>
                              </w:rPr>
                              <w:t xml:space="preserve">王俊楠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AA8AE"/>
                                <w:sz w:val="18"/>
                                <w:szCs w:val="1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5DA2" id="文本框 150" o:spid="_x0000_s1027" type="#_x0000_t202" style="position:absolute;left:0;text-align:left;margin-left:-49pt;margin-top:14.85pt;width:294.2pt;height:7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700" w:lineRule="exact"/>
                        <w:rPr>
                          <w:rFonts w:ascii="微软雅黑" w:eastAsia="微软雅黑" w:hAnsi="微软雅黑" w:cstheme="minorBidi"/>
                          <w:color w:val="8AA8AE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  <w:sz w:val="40"/>
                          <w:szCs w:val="40"/>
                        </w:rPr>
                        <w:t xml:space="preserve">王俊楠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8AA8AE"/>
                          <w:sz w:val="18"/>
                          <w:szCs w:val="18"/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5F293" wp14:editId="5597A21B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CD4714" id="矩形 76" o:spid="_x0000_s1026" style="position:absolute;left:0;text-align:left;margin-left:544.05pt;margin-top:-72.5pt;width:595.25pt;height:841.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" fillcolor="#8eadb4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2C232" wp14:editId="7750D094">
                <wp:simplePos x="0" y="0"/>
                <wp:positionH relativeFrom="column">
                  <wp:posOffset>-872490</wp:posOffset>
                </wp:positionH>
                <wp:positionV relativeFrom="paragraph">
                  <wp:posOffset>-577850</wp:posOffset>
                </wp:positionV>
                <wp:extent cx="7007860" cy="10044430"/>
                <wp:effectExtent l="323850" t="361950" r="326390" b="35750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D3525F" id="矩形 77" o:spid="_x0000_s1026" style="position:absolute;left:0;text-align:left;margin-left:-68.7pt;margin-top:-45.5pt;width:551.8pt;height:79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" fillcolor="window" strokecolor="window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5EA47D" wp14:editId="33D950D0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79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EA47D" id="组合 78" o:spid="_x0000_s1028" style="position:absolute;left:0;text-align:left;margin-left:208.1pt;margin-top:-44.1pt;width:268.7pt;height:40.7pt;z-index:251663360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">
                <v:shape id="文本框 71" o:spid="_x0000_s1029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30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E09B7" wp14:editId="56C77643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81" name="梯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4C66D4" id="梯形 81" o:spid="_x0000_s1026" style="position:absolute;left:0;text-align:left;margin-left:392.85pt;margin-top:701.55pt;width:126.25pt;height:31.2pt;rotation:45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10DECD" wp14:editId="4B403EFB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83" name="直接连接符 83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2EEEE" id="组合 82" o:spid="_x0000_s1026" style="position:absolute;left:0;text-align:left;margin-left:405.15pt;margin-top:667.25pt;width:83.15pt;height:83.15pt;rotation:180;z-index:251665408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">
                <v:line id="直接连接符 83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9fsMAAADbAAAADwAAAGRycy9kb3ducmV2LnhtbESPQYvCMBSE74L/ITzBi2iqwi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vX7DAAAA2wAAAA8AAAAAAAAAAAAA&#10;AAAAoQIAAGRycy9kb3ducmV2LnhtbFBLBQYAAAAABAAEAPkAAACRAwAAAAA=&#10;" strokecolor="window" strokeweight=".5pt">
                  <v:stroke dashstyle="dash" joinstyle="miter"/>
                </v:line>
                <v:line id="直接连接符 84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glCsMAAADbAAAADwAAAGRycy9kb3ducmV2LnhtbESPQYvCMBSE74L/ITzBi2iqyC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JQr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CFB39" wp14:editId="3EFEA3F5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5" name="梯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1A1761" id="梯形 85" o:spid="_x0000_s1026" style="position:absolute;left:0;text-align:left;margin-left:-103.95pt;margin-top:-32.45pt;width:126.25pt;height:31.2pt;rotation:-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E4B75C" wp14:editId="665B1797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3BDE7" id="组合 86" o:spid="_x0000_s1026" style="position:absolute;left:0;text-align:left;margin-left:-73.5pt;margin-top:-50.05pt;width:83.15pt;height:83.15pt;z-index:251667456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">
                <v:line id="直接连接符 87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q7fcQAAADbAAAADwAAAGRycy9kb3ducmV2LnhtbESPQYvCMBSE74L/ITzBi2iqB1eqUURU&#10;xEVBV/T6aJ5tsXkpTdS6v94IC3scZuYbZjKrTSEeVLncsoJ+LwJBnFidc6rg9LPqjkA4j6yxsEwK&#10;XuRgNm02Jhhr++QDPY4+FQHCLkYFmfdlLKVLMjLoerYkDt7VVgZ9kFUqdYXPADeFHETRUBrMOSxk&#10;WNIio+R2vBsFl3VHG/u9c6fV4bUrttF6uf89K9Vu1fMxCE+1/w//tTdawegLPl/CD5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rt9xAAAANsAAAAPAAAAAAAAAAAA&#10;AAAAAKECAABkcnMvZG93bnJldi54bWxQSwUGAAAAAAQABAD5AAAAkgMAAAAA&#10;" strokecolor="window" strokeweight=".5pt">
                  <v:stroke dashstyle="dash" joinstyle="miter"/>
                </v:line>
                <v:line id="直接连接符 88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UvD8EAAADbAAAADwAAAGRycy9kb3ducmV2LnhtbERPTYvCMBC9C/6HMMJeZE31sEg1LSIq&#10;sotCVXavQzPbFptJaaJWf705CB4f73uedqYWV2pdZVnBeBSBIM6trrhQcDquP6cgnEfWWFsmBXdy&#10;kCb93hxjbW+c0fXgCxFC2MWooPS+iaV0eUkG3cg2xIH7t61BH2BbSN3iLYSbWk6i6EsarDg0lNjQ&#10;sqT8fLgYBX+boTb2Z+dO6+y+q7+jzWr/+FXqY9AtZiA8df4tfrm3WsE0jA1fwg+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1S8PwQAAANsAAAAPAAAAAAAAAAAAAAAA&#10;AKECAABkcnMvZG93bnJldi54bWxQSwUGAAAAAAQABAD5AAAAjwMAAAAA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4ED85" wp14:editId="0538F637">
                <wp:simplePos x="0" y="0"/>
                <wp:positionH relativeFrom="column">
                  <wp:posOffset>-542290</wp:posOffset>
                </wp:positionH>
                <wp:positionV relativeFrom="paragraph">
                  <wp:posOffset>791210</wp:posOffset>
                </wp:positionV>
                <wp:extent cx="5516880" cy="0"/>
                <wp:effectExtent l="0" t="0" r="2667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16146" id="直接连接符 8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pt,62.3pt" to="391.7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" strokecolor="#8aa8ae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A48DC" wp14:editId="3DDA188F">
                <wp:simplePos x="0" y="0"/>
                <wp:positionH relativeFrom="column">
                  <wp:posOffset>-307340</wp:posOffset>
                </wp:positionH>
                <wp:positionV relativeFrom="paragraph">
                  <wp:posOffset>1670050</wp:posOffset>
                </wp:positionV>
                <wp:extent cx="1313180" cy="307975"/>
                <wp:effectExtent l="0" t="0" r="0" b="0"/>
                <wp:wrapNone/>
                <wp:docPr id="9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48DC" id="文本框 159" o:spid="_x0000_s1031" type="#_x0000_t202" style="position:absolute;left:0;text-align:left;margin-left:-24.2pt;margin-top:131.5pt;width:103.4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CEA81" wp14:editId="05ED5EC9">
                <wp:simplePos x="0" y="0"/>
                <wp:positionH relativeFrom="column">
                  <wp:posOffset>-307340</wp:posOffset>
                </wp:positionH>
                <wp:positionV relativeFrom="paragraph">
                  <wp:posOffset>2929255</wp:posOffset>
                </wp:positionV>
                <wp:extent cx="1313180" cy="307975"/>
                <wp:effectExtent l="0" t="0" r="0" b="0"/>
                <wp:wrapNone/>
                <wp:docPr id="9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EA81" id="文本框 161" o:spid="_x0000_s1032" type="#_x0000_t202" style="position:absolute;left:0;text-align:left;margin-left:-24.2pt;margin-top:230.65pt;width:103.4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A0BAC" wp14:editId="5F7ED0B3">
                <wp:simplePos x="0" y="0"/>
                <wp:positionH relativeFrom="column">
                  <wp:posOffset>-614045</wp:posOffset>
                </wp:positionH>
                <wp:positionV relativeFrom="paragraph">
                  <wp:posOffset>1710690</wp:posOffset>
                </wp:positionV>
                <wp:extent cx="238125" cy="238125"/>
                <wp:effectExtent l="0" t="0" r="10160" b="1016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73BA0E" id="矩形 98" o:spid="_x0000_s1026" style="position:absolute;left:0;text-align:left;margin-left:-48.35pt;margin-top:134.7pt;width:18.7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94FC0" wp14:editId="291541BB">
                <wp:simplePos x="0" y="0"/>
                <wp:positionH relativeFrom="column">
                  <wp:posOffset>-614045</wp:posOffset>
                </wp:positionH>
                <wp:positionV relativeFrom="paragraph">
                  <wp:posOffset>2970530</wp:posOffset>
                </wp:positionV>
                <wp:extent cx="238125" cy="238125"/>
                <wp:effectExtent l="0" t="0" r="10160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C47281" id="矩形 99" o:spid="_x0000_s1026" style="position:absolute;left:0;text-align:left;margin-left:-48.35pt;margin-top:233.9pt;width:18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779A1" wp14:editId="7B51CF08">
                <wp:simplePos x="0" y="0"/>
                <wp:positionH relativeFrom="column">
                  <wp:posOffset>-494665</wp:posOffset>
                </wp:positionH>
                <wp:positionV relativeFrom="paragraph">
                  <wp:posOffset>1948815</wp:posOffset>
                </wp:positionV>
                <wp:extent cx="0" cy="7461250"/>
                <wp:effectExtent l="0" t="0" r="19050" b="2603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09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F5864" id="直接连接符 10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153.45pt" to="-38.95pt,7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052EE" wp14:editId="31FA3307">
                <wp:simplePos x="0" y="0"/>
                <wp:positionH relativeFrom="column">
                  <wp:posOffset>-569595</wp:posOffset>
                </wp:positionH>
                <wp:positionV relativeFrom="paragraph">
                  <wp:posOffset>1778000</wp:posOffset>
                </wp:positionV>
                <wp:extent cx="157480" cy="109855"/>
                <wp:effectExtent l="0" t="0" r="0" b="4445"/>
                <wp:wrapNone/>
                <wp:docPr id="10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7355" cy="1099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18A4F" id="Freeform 142" o:spid="_x0000_s1026" style="position:absolute;left:0;text-align:left;margin-left:-44.85pt;margin-top:140pt;width:12.4pt;height: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460B8" wp14:editId="7F7F5020">
                <wp:simplePos x="0" y="0"/>
                <wp:positionH relativeFrom="column">
                  <wp:posOffset>-537210</wp:posOffset>
                </wp:positionH>
                <wp:positionV relativeFrom="paragraph">
                  <wp:posOffset>3016885</wp:posOffset>
                </wp:positionV>
                <wp:extent cx="80010" cy="152400"/>
                <wp:effectExtent l="0" t="0" r="0" b="635"/>
                <wp:wrapNone/>
                <wp:docPr id="10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9962" cy="15231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8ADA" id="KSO_Shape" o:spid="_x0000_s1026" style="position:absolute;left:0;text-align:left;margin-left:-42.3pt;margin-top:237.55pt;width:6.3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E14C" wp14:editId="5E9CFC3F">
                <wp:simplePos x="0" y="0"/>
                <wp:positionH relativeFrom="column">
                  <wp:posOffset>-421640</wp:posOffset>
                </wp:positionH>
                <wp:positionV relativeFrom="paragraph">
                  <wp:posOffset>814705</wp:posOffset>
                </wp:positionV>
                <wp:extent cx="824865" cy="624840"/>
                <wp:effectExtent l="0" t="0" r="0" b="0"/>
                <wp:wrapNone/>
                <wp:docPr id="112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北京海淀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1E14C" id="文本框 185" o:spid="_x0000_s1033" type="#_x0000_t202" style="position:absolute;left:0;text-align:left;margin-left:-33.2pt;margin-top:64.15pt;width:64.95pt;height:4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2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北京海淀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5DC58" wp14:editId="7563058A">
                <wp:simplePos x="0" y="0"/>
                <wp:positionH relativeFrom="column">
                  <wp:posOffset>750570</wp:posOffset>
                </wp:positionH>
                <wp:positionV relativeFrom="paragraph">
                  <wp:posOffset>815975</wp:posOffset>
                </wp:positionV>
                <wp:extent cx="1590675" cy="624840"/>
                <wp:effectExtent l="0" t="0" r="0" b="0"/>
                <wp:wrapNone/>
                <wp:docPr id="113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18595591691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wjngit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5DC58" id="文本框 186" o:spid="_x0000_s1034" type="#_x0000_t202" style="position:absolute;left:0;text-align:left;margin-left:59.1pt;margin-top:64.25pt;width:125.25pt;height:4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18595591691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wjngit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163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87CB6" wp14:editId="76353C70">
                <wp:simplePos x="0" y="0"/>
                <wp:positionH relativeFrom="column">
                  <wp:posOffset>633095</wp:posOffset>
                </wp:positionH>
                <wp:positionV relativeFrom="paragraph">
                  <wp:posOffset>1212850</wp:posOffset>
                </wp:positionV>
                <wp:extent cx="114300" cy="118110"/>
                <wp:effectExtent l="0" t="0" r="635" b="0"/>
                <wp:wrapNone/>
                <wp:docPr id="1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8044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CDA6CD2" id="KSO_Shape" o:spid="_x0000_s1026" style="position:absolute;left:0;text-align:left;margin-left:49.85pt;margin-top:95.5pt;width:9pt;height: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8aa8ae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C8B4C" wp14:editId="4058D121">
                <wp:simplePos x="0" y="0"/>
                <wp:positionH relativeFrom="column">
                  <wp:posOffset>633095</wp:posOffset>
                </wp:positionH>
                <wp:positionV relativeFrom="paragraph">
                  <wp:posOffset>968375</wp:posOffset>
                </wp:positionV>
                <wp:extent cx="114300" cy="114300"/>
                <wp:effectExtent l="0" t="0" r="635" b="635"/>
                <wp:wrapNone/>
                <wp:docPr id="1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8DFD5" id="KSO_Shape" o:spid="_x0000_s1026" style="position:absolute;left:0;text-align:left;margin-left:49.85pt;margin-top:76.25pt;width:9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8aa8a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5BB5D5" wp14:editId="1B5B73DD">
                <wp:simplePos x="0" y="0"/>
                <wp:positionH relativeFrom="column">
                  <wp:posOffset>-542290</wp:posOffset>
                </wp:positionH>
                <wp:positionV relativeFrom="paragraph">
                  <wp:posOffset>955675</wp:posOffset>
                </wp:positionV>
                <wp:extent cx="139065" cy="130810"/>
                <wp:effectExtent l="0" t="0" r="0" b="3175"/>
                <wp:wrapNone/>
                <wp:docPr id="1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53" cy="13080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0EF46" id="KSO_Shape" o:spid="_x0000_s1026" style="position:absolute;left:0;text-align:left;margin-left:-42.7pt;margin-top:75.25pt;width:10.95pt;height: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8aa8ae" stroked="f">
                <v:path o:connecttype="custom" o:connectlocs="13020,102787;90485,40267;80517,79311;76566,55720;72033,49200;75294,48484;77945,47238;80039,45542;81551,43342;82691,40267;39694,86574;46985,55296;39694,56065;42531,48776;45368,47689;47648,46152;49345,44137;50538,41645;14981,18624;11990,20663;10561,24028;11037,110602;13313,113383;16860,114470;119079,113675;121647,111158;122414,24663;121303,21140;118524,18835;107566,22624;23318,18332;93167,14385;116089,7762;121091,8530;125511,10650;129084,13935;131625,18094;132869,22968;132764,110708;131281,115450;128555,119477;124823,122576;120297,124483;16860,125040;11858,124272;7411,122126;3838,118867;1323,114708;79,109860;185,22094;1641,17352;4367,13299;8126,10199;12652,8292;25383,7762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78A3B4" wp14:editId="152CEFA2">
                <wp:simplePos x="0" y="0"/>
                <wp:positionH relativeFrom="column">
                  <wp:posOffset>-509905</wp:posOffset>
                </wp:positionH>
                <wp:positionV relativeFrom="paragraph">
                  <wp:posOffset>1212850</wp:posOffset>
                </wp:positionV>
                <wp:extent cx="74930" cy="127635"/>
                <wp:effectExtent l="19050" t="0" r="20955" b="5715"/>
                <wp:wrapNone/>
                <wp:docPr id="1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9" cy="1279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2AABE0D8" id="KSO_Shape" o:spid="_x0000_s1026" style="position:absolute;left:0;text-align:left;margin-left:-40.15pt;margin-top:95.5pt;width:5.9pt;height:1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8aa8a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F1D903" wp14:editId="141F4D04">
                <wp:simplePos x="0" y="0"/>
                <wp:positionH relativeFrom="column">
                  <wp:posOffset>2476500</wp:posOffset>
                </wp:positionH>
                <wp:positionV relativeFrom="paragraph">
                  <wp:posOffset>814705</wp:posOffset>
                </wp:positionV>
                <wp:extent cx="1374775" cy="624840"/>
                <wp:effectExtent l="0" t="0" r="0" b="0"/>
                <wp:wrapNone/>
                <wp:docPr id="118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工作经验：两年</w:t>
                            </w:r>
                          </w:p>
                          <w:p w:rsidR="009645A4" w:rsidRPr="00277DD5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277DD5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英语水平:</w:t>
                            </w:r>
                            <w:r w:rsidRPr="00277DD5"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CET-4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D903" id="文本框 191" o:spid="_x0000_s1035" type="#_x0000_t202" style="position:absolute;left:0;text-align:left;margin-left:195pt;margin-top:64.15pt;width:108.25pt;height:4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工作经验：两年</w:t>
                      </w:r>
                    </w:p>
                    <w:p w:rsidR="009645A4" w:rsidRPr="00277DD5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277DD5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英语水平:</w:t>
                      </w:r>
                      <w:r w:rsidRPr="00277DD5"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CET-4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DA4EEC" wp14:editId="45127D9D">
                <wp:simplePos x="0" y="0"/>
                <wp:positionH relativeFrom="column">
                  <wp:posOffset>2353945</wp:posOffset>
                </wp:positionH>
                <wp:positionV relativeFrom="paragraph">
                  <wp:posOffset>962025</wp:posOffset>
                </wp:positionV>
                <wp:extent cx="139065" cy="109855"/>
                <wp:effectExtent l="0" t="0" r="0" b="23495"/>
                <wp:wrapNone/>
                <wp:docPr id="1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" cy="110028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303677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185.35pt;margin-top:75.75pt;width:10.95pt;height: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" adj="5390,24991" fillcolor="#8aa8a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69CD9E" wp14:editId="03022196">
                <wp:simplePos x="0" y="0"/>
                <wp:positionH relativeFrom="column">
                  <wp:posOffset>2379345</wp:posOffset>
                </wp:positionH>
                <wp:positionV relativeFrom="paragraph">
                  <wp:posOffset>1212850</wp:posOffset>
                </wp:positionV>
                <wp:extent cx="121285" cy="118745"/>
                <wp:effectExtent l="0" t="0" r="0" b="0"/>
                <wp:wrapNone/>
                <wp:docPr id="1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373" cy="118590"/>
                        </a:xfrm>
                        <a:custGeom>
                          <a:avLst/>
                          <a:gdLst>
                            <a:gd name="T0" fmla="*/ 1441147 w 3909"/>
                            <a:gd name="T1" fmla="*/ 1741638 h 3818"/>
                            <a:gd name="T2" fmla="*/ 1082357 w 3909"/>
                            <a:gd name="T3" fmla="*/ 1382347 h 3818"/>
                            <a:gd name="T4" fmla="*/ 1441147 w 3909"/>
                            <a:gd name="T5" fmla="*/ 1023057 h 3818"/>
                            <a:gd name="T6" fmla="*/ 1800397 w 3909"/>
                            <a:gd name="T7" fmla="*/ 1382347 h 3818"/>
                            <a:gd name="T8" fmla="*/ 1441147 w 3909"/>
                            <a:gd name="T9" fmla="*/ 1741638 h 3818"/>
                            <a:gd name="T10" fmla="*/ 1635971 w 3909"/>
                            <a:gd name="T11" fmla="*/ 1502571 h 3818"/>
                            <a:gd name="T12" fmla="*/ 1536947 w 3909"/>
                            <a:gd name="T13" fmla="*/ 1421040 h 3818"/>
                            <a:gd name="T14" fmla="*/ 1496416 w 3909"/>
                            <a:gd name="T15" fmla="*/ 1411367 h 3818"/>
                            <a:gd name="T16" fmla="*/ 1472005 w 3909"/>
                            <a:gd name="T17" fmla="*/ 1206848 h 3818"/>
                            <a:gd name="T18" fmla="*/ 1249086 w 3909"/>
                            <a:gd name="T19" fmla="*/ 1216521 h 3818"/>
                            <a:gd name="T20" fmla="*/ 1208094 w 3909"/>
                            <a:gd name="T21" fmla="*/ 1329836 h 3818"/>
                            <a:gd name="T22" fmla="*/ 1258758 w 3909"/>
                            <a:gd name="T23" fmla="*/ 1439465 h 3818"/>
                            <a:gd name="T24" fmla="*/ 1372521 w 3909"/>
                            <a:gd name="T25" fmla="*/ 1480922 h 3818"/>
                            <a:gd name="T26" fmla="*/ 1464636 w 3909"/>
                            <a:gd name="T27" fmla="*/ 1445453 h 3818"/>
                            <a:gd name="T28" fmla="*/ 1478453 w 3909"/>
                            <a:gd name="T29" fmla="*/ 1485067 h 3818"/>
                            <a:gd name="T30" fmla="*/ 1577478 w 3909"/>
                            <a:gd name="T31" fmla="*/ 1566599 h 3818"/>
                            <a:gd name="T32" fmla="*/ 1638734 w 3909"/>
                            <a:gd name="T33" fmla="*/ 1563835 h 3818"/>
                            <a:gd name="T34" fmla="*/ 1635971 w 3909"/>
                            <a:gd name="T35" fmla="*/ 1502571 h 3818"/>
                            <a:gd name="T36" fmla="*/ 1301592 w 3909"/>
                            <a:gd name="T37" fmla="*/ 1392481 h 3818"/>
                            <a:gd name="T38" fmla="*/ 1296065 w 3909"/>
                            <a:gd name="T39" fmla="*/ 1259359 h 3818"/>
                            <a:gd name="T40" fmla="*/ 1429172 w 3909"/>
                            <a:gd name="T41" fmla="*/ 1253832 h 3818"/>
                            <a:gd name="T42" fmla="*/ 1459570 w 3909"/>
                            <a:gd name="T43" fmla="*/ 1319241 h 3818"/>
                            <a:gd name="T44" fmla="*/ 1435159 w 3909"/>
                            <a:gd name="T45" fmla="*/ 1386954 h 3818"/>
                            <a:gd name="T46" fmla="*/ 1301592 w 3909"/>
                            <a:gd name="T47" fmla="*/ 1392481 h 3818"/>
                            <a:gd name="T48" fmla="*/ 723106 w 3909"/>
                            <a:gd name="T49" fmla="*/ 1148808 h 3818"/>
                            <a:gd name="T50" fmla="*/ 148766 w 3909"/>
                            <a:gd name="T51" fmla="*/ 574404 h 3818"/>
                            <a:gd name="T52" fmla="*/ 723106 w 3909"/>
                            <a:gd name="T53" fmla="*/ 0 h 3818"/>
                            <a:gd name="T54" fmla="*/ 1297446 w 3909"/>
                            <a:gd name="T55" fmla="*/ 574404 h 3818"/>
                            <a:gd name="T56" fmla="*/ 723106 w 3909"/>
                            <a:gd name="T57" fmla="*/ 1148808 h 3818"/>
                            <a:gd name="T58" fmla="*/ 628688 w 3909"/>
                            <a:gd name="T59" fmla="*/ 156153 h 3818"/>
                            <a:gd name="T60" fmla="*/ 282795 w 3909"/>
                            <a:gd name="T61" fmla="*/ 574404 h 3818"/>
                            <a:gd name="T62" fmla="*/ 723106 w 3909"/>
                            <a:gd name="T63" fmla="*/ 1014765 h 3818"/>
                            <a:gd name="T64" fmla="*/ 1163418 w 3909"/>
                            <a:gd name="T65" fmla="*/ 574404 h 3818"/>
                            <a:gd name="T66" fmla="*/ 628688 w 3909"/>
                            <a:gd name="T67" fmla="*/ 156153 h 3818"/>
                            <a:gd name="T68" fmla="*/ 366159 w 3909"/>
                            <a:gd name="T69" fmla="*/ 1184737 h 3818"/>
                            <a:gd name="T70" fmla="*/ 1019258 w 3909"/>
                            <a:gd name="T71" fmla="*/ 1184737 h 3818"/>
                            <a:gd name="T72" fmla="*/ 974121 w 3909"/>
                            <a:gd name="T73" fmla="*/ 1383268 h 3818"/>
                            <a:gd name="T74" fmla="*/ 1163879 w 3909"/>
                            <a:gd name="T75" fmla="*/ 1758681 h 3818"/>
                            <a:gd name="T76" fmla="*/ 0 w 3909"/>
                            <a:gd name="T77" fmla="*/ 1758681 h 3818"/>
                            <a:gd name="T78" fmla="*/ 184692 w 3909"/>
                            <a:gd name="T79" fmla="*/ 1327993 h 3818"/>
                            <a:gd name="T80" fmla="*/ 366159 w 3909"/>
                            <a:gd name="T81" fmla="*/ 1184737 h 3818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4C3E6E3" id="KSO_Shape" o:spid="_x0000_s1026" style="position:absolute;left:0;text-align:left;margin-left:187.35pt;margin-top:95.5pt;width:9.5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09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" path="m3129,3781v-431,,-779,-349,-779,-780c2350,2571,2698,2221,3129,2221v431,,780,350,780,780c3909,3432,3560,3781,3129,3781xm3552,3262c3337,3085,3337,3085,3337,3085v-25,-22,-58,-29,-88,-21c3342,2926,3323,2736,3196,2620v-139,-127,-356,-118,-484,21c2650,2708,2619,2796,2623,2887v4,92,43,176,110,238c2801,3187,2888,3218,2980,3215v74,-4,144,-30,200,-77c3175,3169,3185,3202,3210,3224v215,177,215,177,215,177c3463,3436,3523,3433,3558,3395v35,-38,33,-98,-6,-133xm2826,3023v-83,-76,-89,-206,-12,-289c2890,2651,3020,2645,3103,2722v40,37,64,87,66,142c3171,2918,3152,2971,3116,3011v-77,83,-207,89,-290,12xm1570,2494c881,2494,323,1936,323,1247,323,558,881,,1570,v689,,1247,558,1247,1247c2817,1936,2259,2494,1570,2494xm1365,339v-382,137,86,623,-751,908c614,1775,1042,2203,1570,2203v528,,956,-428,956,-956c2039,846,1221,1031,1365,339xm795,2572v1418,,1418,,1418,c2151,2703,2115,2849,2115,3003v,335,163,630,412,815c,3818,,3818,,3818,401,2883,401,2883,401,2883v,,86,-311,394,-311xe" fillcolor="#8aa8ae" stroked="f">
                <v:path arrowok="t" o:connecttype="custom" o:connectlocs="44747080,54096608;33606783,42936755;44747080,31776933;55901659,42936755;44747080,54096608;50796293,46671004;47721634,44138589;46463162,43838138;45705209,37485622;38783657,37786073;37510871,41305723;39083969,44710884;42616268,45998570;45476405,44896876;45905417,46127317;48980107,48659763;50882083,48573911;50796293,46671004;40413949,43251525;40242337,39116654;44375260,38944981;45319107,40976634;44561155,43079852;40413949,43251525;22452173,35682855;4619129,17841428;22452173,0;40285217,17841428;22452173,35682855;19520529,4850232;8780680,17841428;22452173,31519377;36123697,17841428;19520529,4850232;11369101,36798837;31647583,36798837;30246096,42965362;36138011,54625977;0,54625977;5734618,41248478;11369101,36798837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CF1C49" wp14:editId="3B7CD71E">
                <wp:simplePos x="0" y="0"/>
                <wp:positionH relativeFrom="column">
                  <wp:posOffset>-387985</wp:posOffset>
                </wp:positionH>
                <wp:positionV relativeFrom="paragraph">
                  <wp:posOffset>1710690</wp:posOffset>
                </wp:positionV>
                <wp:extent cx="1021080" cy="238125"/>
                <wp:effectExtent l="0" t="0" r="26670" b="1016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D7C3F4" id="矩形 121" o:spid="_x0000_s1026" style="position:absolute;left:0;text-align:left;margin-left:-30.55pt;margin-top:134.7pt;width:80.4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556604" wp14:editId="4A3786FD">
                <wp:simplePos x="0" y="0"/>
                <wp:positionH relativeFrom="column">
                  <wp:posOffset>-387985</wp:posOffset>
                </wp:positionH>
                <wp:positionV relativeFrom="paragraph">
                  <wp:posOffset>2970530</wp:posOffset>
                </wp:positionV>
                <wp:extent cx="1021080" cy="238125"/>
                <wp:effectExtent l="0" t="0" r="26670" b="1016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CC7C19" id="矩形 122" o:spid="_x0000_s1026" style="position:absolute;left:0;text-align:left;margin-left:-30.55pt;margin-top:233.9pt;width:80.4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" filled="f" strokecolor="#8aa8ae" strokeweight="1.5pt"/>
            </w:pict>
          </mc:Fallback>
        </mc:AlternateContent>
      </w:r>
    </w:p>
    <w:p w:rsidR="009645A4" w:rsidRDefault="009645A4"/>
    <w:p w:rsidR="009645A4" w:rsidRDefault="00F0591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82776" wp14:editId="78CE7F7A">
                <wp:simplePos x="0" y="0"/>
                <wp:positionH relativeFrom="column">
                  <wp:posOffset>-619655</wp:posOffset>
                </wp:positionH>
                <wp:positionV relativeFrom="paragraph">
                  <wp:posOffset>5979055</wp:posOffset>
                </wp:positionV>
                <wp:extent cx="238125" cy="238125"/>
                <wp:effectExtent l="0" t="0" r="10160" b="1016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3D4C634" id="矩形 102" o:spid="_x0000_s1026" style="position:absolute;left:0;text-align:left;margin-left:-48.8pt;margin-top:470.8pt;width:18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EBF3A" wp14:editId="7BCAC931">
                <wp:simplePos x="0" y="0"/>
                <wp:positionH relativeFrom="column">
                  <wp:posOffset>-368923</wp:posOffset>
                </wp:positionH>
                <wp:positionV relativeFrom="paragraph">
                  <wp:posOffset>5976195</wp:posOffset>
                </wp:positionV>
                <wp:extent cx="1021080" cy="238125"/>
                <wp:effectExtent l="0" t="0" r="26670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65DF" id="矩形 125" o:spid="_x0000_s1026" style="position:absolute;left:0;text-align:left;margin-left:-29.05pt;margin-top:470.55pt;width:80.4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956030" wp14:editId="5697EB93">
                <wp:simplePos x="0" y="0"/>
                <wp:positionH relativeFrom="column">
                  <wp:posOffset>652141</wp:posOffset>
                </wp:positionH>
                <wp:positionV relativeFrom="paragraph">
                  <wp:posOffset>1398901</wp:posOffset>
                </wp:positionV>
                <wp:extent cx="5126355" cy="4696460"/>
                <wp:effectExtent l="0" t="0" r="36195" b="2794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355" cy="4696460"/>
                          <a:chOff x="1954716" y="2755684"/>
                          <a:chExt cx="6804025" cy="4697387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1954716" y="2755684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1954716" y="4014949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954716" y="6559963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1962285" y="7453071"/>
                            <a:ext cx="674291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66304" id="组合 66" o:spid="_x0000_s1026" style="position:absolute;left:0;text-align:left;margin-left:51.35pt;margin-top:110.15pt;width:403.65pt;height:369.8pt;z-index:251670528;mso-width-relative:margin;mso-height-relative:margin" coordorigin="19547,27556" coordsize="68040,4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">
                <v:line id="直接连接符 67" o:spid="_x0000_s1027" style="position:absolute;visibility:visible;mso-wrap-style:square" from="19547,27556" to="87587,2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fy8UAAADbAAAADwAAAGRycy9kb3ducmV2LnhtbESP3YrCMBSE74V9h3AWvJE1XYUq1Sji&#10;sqAIgj8seHdojm2xOSlNtq1vbwTBy2FmvmHmy86UoqHaFZYVfA8jEMSp1QVnCs6n368pCOeRNZaW&#10;ScGdHCwXH705Jtq2fKDm6DMRIOwSVJB7XyVSujQng25oK+LgXW1t0AdZZ1LX2Aa4KeUoimJpsOCw&#10;kGNF65zS2/HfKBjE7TheT/bT8yra7f6aw6X9sVul+p/dagbCU+ff4Vd7oxXEE3h+C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fy8UAAADbAAAADwAAAAAAAAAA&#10;AAAAAAChAgAAZHJzL2Rvd25yZXYueG1sUEsFBgAAAAAEAAQA+QAAAJMDAAAAAA==&#10;" strokecolor="#8aa8ae" strokeweight="1.5pt">
                  <v:stroke joinstyle="miter"/>
                </v:line>
                <v:line id="直接连接符 68" o:spid="_x0000_s1028" style="position:absolute;visibility:visible;mso-wrap-style:square" from="19547,40149" to="87587,40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LucEAAADbAAAADwAAAGRycy9kb3ducmV2LnhtbERPy4rCMBTdC/5DuIIb0VQHqnSMIorg&#10;IAg+EGZ3ae60ZZqb0sS2/r1ZCC4P571cd6YUDdWusKxgOolAEKdWF5wpuF334wUI55E1lpZJwZMc&#10;rFf93hITbVs+U3PxmQgh7BJUkHtfJVK6NCeDbmIr4sD92dqgD7DOpK6xDeGmlLMoiqXBgkNDjhVt&#10;c0r/Lw+jYBS3X/F2flrcNtHxeG/Ov+3O/ig1HHSbbxCeOv8Rv90HrSAOY8OX8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Qu5wQAAANsAAAAPAAAAAAAAAAAAAAAA&#10;AKECAABkcnMvZG93bnJldi54bWxQSwUGAAAAAAQABAD5AAAAjwMAAAAA&#10;" strokecolor="#8aa8ae" strokeweight="1.5pt">
                  <v:stroke joinstyle="miter"/>
                </v:line>
                <v:line id="直接连接符 70" o:spid="_x0000_s1029" style="position:absolute;visibility:visible;mso-wrap-style:square" from="19547,65599" to="87587,65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RYsMAAADbAAAADwAAAGRycy9kb3ducmV2LnhtbERPXWvCMBR9F/Yfwh3sRWayCa1Uo4hj&#10;MBGEVhn4dmnu2rLmpjRZ2/375WHg4+F8b3aTbcVAvW8ca3hZKBDEpTMNVxqul/fnFQgfkA22jknD&#10;L3nYbR9mG8yMGzmnoQiViCHsM9RQh9BlUvqyJot+4TriyH253mKIsK+k6XGM4baVr0ol0mLDsaHG&#10;jg41ld/Fj9UwT8ZlckjPq+tenU6fQ34b39xR66fHab8GEWgKd/G/+8NoSOP6+C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2kWLDAAAA2wAAAA8AAAAAAAAAAAAA&#10;AAAAoQIAAGRycy9kb3ducmV2LnhtbFBLBQYAAAAABAAEAPkAAACRAwAAAAA=&#10;" strokecolor="#8aa8ae" strokeweight="1.5pt">
                  <v:stroke joinstyle="miter"/>
                </v:line>
                <v:line id="直接连接符 71" o:spid="_x0000_s1030" style="position:absolute;visibility:visible;mso-wrap-style:square" from="19622,74530" to="87052,7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o0+cQAAADbAAAADwAAAGRycy9kb3ducmV2LnhtbESPQYvCMBSE78L+h/CEvciaukKVahRx&#10;EVYEQVcEb4/m2Rabl9LEtvvvjSB4HGbmG2a+7EwpGqpdYVnBaBiBIE6tLjhTcPrbfE1BOI+ssbRM&#10;Cv7JwXLx0Ztjom3LB2qOPhMBwi5BBbn3VSKlS3My6Ia2Ig7e1dYGfZB1JnWNbYCbUn5HUSwNFhwW&#10;cqxonVN6O96NgkHcjuP1ZD89raLd7twcLu2P3Sr12e9WMxCeOv8Ov9q/WsFkBM8v4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jT5xAAAANsAAAAPAAAAAAAAAAAA&#10;AAAAAKECAABkcnMvZG93bnJldi54bWxQSwUGAAAAAAQABAD5AAAAkgMAAAAA&#10;" strokecolor="#8aa8a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553F3" wp14:editId="21E25A2F">
                <wp:simplePos x="0" y="0"/>
                <wp:positionH relativeFrom="column">
                  <wp:posOffset>-318357</wp:posOffset>
                </wp:positionH>
                <wp:positionV relativeFrom="paragraph">
                  <wp:posOffset>5954072</wp:posOffset>
                </wp:positionV>
                <wp:extent cx="1441723" cy="307975"/>
                <wp:effectExtent l="0" t="0" r="0" b="0"/>
                <wp:wrapNone/>
                <wp:docPr id="96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3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2B0FC5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553F3" id="文本框 167" o:spid="_x0000_s1036" type="#_x0000_t202" style="position:absolute;margin-left:-25.05pt;margin-top:468.8pt;width:113.5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" filled="f" stroked="f">
                <v:textbox style="mso-fit-shape-to-text:t">
                  <w:txbxContent>
                    <w:p w:rsidR="009645A4" w:rsidRDefault="002B0FC5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C453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A8CCD" wp14:editId="40E85224">
                <wp:simplePos x="0" y="0"/>
                <wp:positionH relativeFrom="column">
                  <wp:posOffset>-533428</wp:posOffset>
                </wp:positionH>
                <wp:positionV relativeFrom="paragraph">
                  <wp:posOffset>3113405</wp:posOffset>
                </wp:positionV>
                <wp:extent cx="76200" cy="76200"/>
                <wp:effectExtent l="0" t="0" r="19685" b="1968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ABF4A3" id="椭圆 104" o:spid="_x0000_s1026" style="position:absolute;left:0;text-align:left;margin-left:-42pt;margin-top:245.15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3F55D" wp14:editId="4C08B2CC">
                <wp:simplePos x="0" y="0"/>
                <wp:positionH relativeFrom="column">
                  <wp:posOffset>-532765</wp:posOffset>
                </wp:positionH>
                <wp:positionV relativeFrom="paragraph">
                  <wp:posOffset>6441468</wp:posOffset>
                </wp:positionV>
                <wp:extent cx="76200" cy="76200"/>
                <wp:effectExtent l="0" t="0" r="19685" b="1968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107AC1" id="椭圆 107" o:spid="_x0000_s1026" style="position:absolute;left:0;text-align:left;margin-left:-41.95pt;margin-top:507.2pt;width:6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016ED" wp14:editId="583C3B44">
                <wp:simplePos x="0" y="0"/>
                <wp:positionH relativeFrom="column">
                  <wp:posOffset>-314960</wp:posOffset>
                </wp:positionH>
                <wp:positionV relativeFrom="paragraph">
                  <wp:posOffset>6293761</wp:posOffset>
                </wp:positionV>
                <wp:extent cx="5983605" cy="777240"/>
                <wp:effectExtent l="0" t="0" r="0" b="0"/>
                <wp:wrapNone/>
                <wp:docPr id="97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熟练使用html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,css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,J</w:t>
                            </w:r>
                            <w:r w:rsidR="0008437E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，</w:t>
                            </w:r>
                            <w:r w:rsidR="00FD560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熟练手写代码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实现效果，能兼容主流游览器</w:t>
                            </w:r>
                          </w:p>
                          <w:p w:rsidR="007D060A" w:rsidRDefault="007D060A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熟练掌握H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多种新特性，如web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Storage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，地理定位，C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anvas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SVG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熟练掌握V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UE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ngular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框架</w:t>
                            </w:r>
                          </w:p>
                          <w:p w:rsidR="00237E97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 w:rsidR="000F7256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="000F72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jax,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ode.js</w:t>
                            </w:r>
                            <w:r w:rsidR="00075D4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,PHP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,mysql</w:t>
                            </w:r>
                          </w:p>
                          <w:p w:rsidR="0008437E" w:rsidRDefault="0008437E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熟悉微信公众号即小程序开发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熟练使用web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storm,V</w:t>
                            </w:r>
                            <w:r w:rsidR="00B75149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isual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B75149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tudio 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ode</w:t>
                            </w:r>
                            <w:r w:rsidR="00D0570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编译器和P</w:t>
                            </w:r>
                            <w:r w:rsidR="00D05707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CB5F6D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图形</w:t>
                            </w:r>
                            <w:r w:rsidR="00D0570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处理器</w:t>
                            </w:r>
                          </w:p>
                          <w:p w:rsidR="007D060A" w:rsidRDefault="007D060A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hrome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开发工具调试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webpack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代码打包及git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版本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管理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工具</w:t>
                            </w:r>
                          </w:p>
                          <w:p w:rsidR="002B0FC5" w:rsidRPr="00AC3201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了解p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honegap,ionic</w:t>
                            </w:r>
                            <w:r w:rsidR="00060998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移动端框架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016ED" id="文本框 168" o:spid="_x0000_s1037" type="#_x0000_t202" style="position:absolute;margin-left:-24.8pt;margin-top:495.55pt;width:471.15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" filled="f" stroked="f">
                <v:textbox style="mso-fit-shape-to-text:t">
                  <w:txbxContent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熟练使用html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,css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,J</w:t>
                      </w:r>
                      <w:r w:rsidR="0008437E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，</w:t>
                      </w:r>
                      <w:r w:rsidR="00FD560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熟练手写代码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实现效果，能兼容主流游览器</w:t>
                      </w:r>
                    </w:p>
                    <w:p w:rsidR="007D060A" w:rsidRDefault="007D060A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熟练掌握H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多种新特性，如web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Storage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，地理定位，C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anvas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SVG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熟练掌握V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UE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,A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ngular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框架</w:t>
                      </w:r>
                    </w:p>
                    <w:p w:rsidR="00237E97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</w:t>
                      </w:r>
                      <w:r w:rsidR="000F7256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="000F72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jax,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ode.js</w:t>
                      </w:r>
                      <w:r w:rsidR="00075D4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,PHP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,mysql</w:t>
                      </w:r>
                    </w:p>
                    <w:p w:rsidR="0008437E" w:rsidRDefault="0008437E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熟悉微信公众号即小程序开发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熟练使用web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storm,V</w:t>
                      </w:r>
                      <w:r w:rsidR="00B75149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isual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B75149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tudio C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ode</w:t>
                      </w:r>
                      <w:r w:rsidR="00D0570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编译器和P</w:t>
                      </w:r>
                      <w:r w:rsidR="00D05707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CB5F6D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图形</w:t>
                      </w:r>
                      <w:r w:rsidR="00D0570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处理器</w:t>
                      </w:r>
                    </w:p>
                    <w:p w:rsidR="007D060A" w:rsidRDefault="007D060A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熟悉C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hrome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开发工具调试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webpack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代码打包及git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版本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管理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工具</w:t>
                      </w:r>
                    </w:p>
                    <w:p w:rsidR="002B0FC5" w:rsidRPr="00AC3201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了解p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honegap,ionic</w:t>
                      </w:r>
                      <w:r w:rsidR="00060998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移动端框架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BA9040" wp14:editId="253C93FC">
                <wp:simplePos x="0" y="0"/>
                <wp:positionH relativeFrom="column">
                  <wp:posOffset>-549910</wp:posOffset>
                </wp:positionH>
                <wp:positionV relativeFrom="paragraph">
                  <wp:posOffset>6019358</wp:posOffset>
                </wp:positionV>
                <wp:extent cx="109855" cy="139065"/>
                <wp:effectExtent l="0" t="0" r="5080" b="0"/>
                <wp:wrapNone/>
                <wp:docPr id="1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855" cy="13906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3BDEB" id="KSO_Shape" o:spid="_x0000_s1026" style="position:absolute;left:0;text-align:left;margin-left:-43.3pt;margin-top:473.95pt;width:8.65pt;height:1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N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3258,61074;42210,65706;41726,68423;41167,71679;42247,75139;60411,109894;57955,74414;58643,70879;57899,67976;59983,65409;68581,60664;76454,61092;82242,66804;87230,73204;91398,80311;94637,88256;96944,97056;98229,106787;94172,113987;81274,119512;67744,123066;53786,124592;39009,123922;24399,120889;10422,115587;0,109670;1005,99345;3089,90061;6179,81726;10199,74302;15094,67735;20788,61911;27972,56292;54408,335;60642,2030;66280,5011;71099,9090;74914,14082;77612,19856;79007,26246;78840,33622;76681,40998;72792,47443;67415,52640;59860,56738;54762,58079;49254,58452;43095,57651;37438,55620;32358,52528;27762,48188;24004,42600;21622,36211;20747,29226;21492,22613;23650,16578;26999,11195;31391,6669;36675,3204;42686,913;49198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94894" wp14:editId="62822377">
                <wp:simplePos x="0" y="0"/>
                <wp:positionH relativeFrom="column">
                  <wp:posOffset>-613107</wp:posOffset>
                </wp:positionH>
                <wp:positionV relativeFrom="paragraph">
                  <wp:posOffset>5095212</wp:posOffset>
                </wp:positionV>
                <wp:extent cx="238125" cy="238125"/>
                <wp:effectExtent l="0" t="0" r="10160" b="101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DECA99" id="矩形 101" o:spid="_x0000_s1026" style="position:absolute;left:0;text-align:left;margin-left:-48.3pt;margin-top:401.2pt;width:18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" fillcolor="#8aa8ae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773EF" wp14:editId="0E475A4A">
                <wp:simplePos x="0" y="0"/>
                <wp:positionH relativeFrom="column">
                  <wp:posOffset>-564515</wp:posOffset>
                </wp:positionH>
                <wp:positionV relativeFrom="paragraph">
                  <wp:posOffset>5150485</wp:posOffset>
                </wp:positionV>
                <wp:extent cx="131445" cy="141605"/>
                <wp:effectExtent l="0" t="0" r="2540" b="0"/>
                <wp:wrapNone/>
                <wp:docPr id="1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4160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C7C6" id="KSO_Shape" o:spid="_x0000_s1026" style="position:absolute;left:0;text-align:left;margin-left:-44.45pt;margin-top:405.55pt;width:10.35pt;height:1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<v:path arrowok="t" o:connecttype="custom" o:connectlocs="44761,120563;72858,122041;73919,111339;67615,95234;50214,97361;78574,16319;72019,39354;65072,50466;68464,51197;80482,28714;81933,13737;86728,32207;78052,48793;68774,61431;65626,68806;63914,90525;53820,91045;55402,70853;53673,65882;50624,61431;41068,48484;32670,32207;16938,5388;25211,12450;27573,21898;23061,21330;18338,12385;10505,10810;5879,16703;5977,26298;12378,35308;33810,46347;42523,53879;39966,60470;33419,61883;33843,57191;37214,54301;21107,47288;4251,34350;0,21346;3469,9528;12410,4885;114435,7775;119430,19496;116851,31866;106322,42775;83126,53035;83273,56477;86995,60357;81690,61785;76972,56444;80319,48311;100005,40275;112509,28635;113994,18522;108608,10713;100560,12921;95973,21996;91500,21200;95467,10599;105065,4901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F80C7" wp14:editId="04DC3F78">
                <wp:simplePos x="0" y="0"/>
                <wp:positionH relativeFrom="column">
                  <wp:posOffset>-533428</wp:posOffset>
                </wp:positionH>
                <wp:positionV relativeFrom="paragraph">
                  <wp:posOffset>5532120</wp:posOffset>
                </wp:positionV>
                <wp:extent cx="76200" cy="76200"/>
                <wp:effectExtent l="0" t="0" r="19685" b="1968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D88A820" id="椭圆 106" o:spid="_x0000_s1026" style="position:absolute;left:0;text-align:left;margin-left:-42pt;margin-top:435.6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B84A9" wp14:editId="6D9D055C">
                <wp:simplePos x="0" y="0"/>
                <wp:positionH relativeFrom="column">
                  <wp:posOffset>-312089</wp:posOffset>
                </wp:positionH>
                <wp:positionV relativeFrom="paragraph">
                  <wp:posOffset>5379223</wp:posOffset>
                </wp:positionV>
                <wp:extent cx="6259830" cy="777240"/>
                <wp:effectExtent l="0" t="0" r="0" b="0"/>
                <wp:wrapNone/>
                <wp:docPr id="95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通用技能证书：  </w:t>
                            </w:r>
                            <w:r w:rsidR="009D6459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英语四级证书、</w:t>
                            </w:r>
                            <w:r w:rsidR="00C754FA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计算机</w:t>
                            </w:r>
                            <w:r w:rsidR="009D6459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文管二级</w:t>
                            </w:r>
                            <w:r w:rsidR="00F85081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、</w:t>
                            </w:r>
                            <w:r w:rsidR="009D6459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机动车驾驶证</w:t>
                            </w:r>
                            <w:r w:rsidR="009D6459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C1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专业技能证书：  </w:t>
                            </w:r>
                            <w:r w:rsid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MTA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html5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应用程序开发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B84A9" id="文本框 166" o:spid="_x0000_s1038" type="#_x0000_t202" style="position:absolute;margin-left:-24.55pt;margin-top:423.55pt;width:492.9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通用技能证书：  </w:t>
                      </w:r>
                      <w:r w:rsidR="009D6459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英语四级证书、</w:t>
                      </w:r>
                      <w:r w:rsidR="00C754FA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计算机</w:t>
                      </w:r>
                      <w:r w:rsidR="009D6459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文管二级</w:t>
                      </w:r>
                      <w:r w:rsidR="00F85081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、</w:t>
                      </w:r>
                      <w:r w:rsidR="009D6459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机动车驾驶证</w:t>
                      </w:r>
                      <w:r w:rsidR="009D6459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C1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专业技能证书：  </w:t>
                      </w:r>
                      <w:r w:rsid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MTA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html5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应用程序开发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37C94" wp14:editId="212F11CF">
                <wp:simplePos x="0" y="0"/>
                <wp:positionH relativeFrom="column">
                  <wp:posOffset>-315291</wp:posOffset>
                </wp:positionH>
                <wp:positionV relativeFrom="paragraph">
                  <wp:posOffset>5077791</wp:posOffset>
                </wp:positionV>
                <wp:extent cx="1313180" cy="307975"/>
                <wp:effectExtent l="0" t="0" r="0" b="0"/>
                <wp:wrapNone/>
                <wp:docPr id="94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7C94" id="文本框 165" o:spid="_x0000_s1039" type="#_x0000_t202" style="position:absolute;margin-left:-24.85pt;margin-top:399.85pt;width:103.4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CAF616" wp14:editId="764F7332">
                <wp:simplePos x="0" y="0"/>
                <wp:positionH relativeFrom="column">
                  <wp:posOffset>-364131</wp:posOffset>
                </wp:positionH>
                <wp:positionV relativeFrom="paragraph">
                  <wp:posOffset>5095213</wp:posOffset>
                </wp:positionV>
                <wp:extent cx="1021080" cy="238125"/>
                <wp:effectExtent l="0" t="0" r="26670" b="1016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D81AE5" id="矩形 124" o:spid="_x0000_s1026" style="position:absolute;left:0;text-align:left;margin-left:-28.65pt;margin-top:401.2pt;width:80.4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" filled="f" strokecolor="#8aa8ae" strokeweight="1.5pt"/>
            </w:pict>
          </mc:Fallback>
        </mc:AlternateContent>
      </w:r>
      <w:r w:rsidR="001C318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330C2" wp14:editId="52727C62">
                <wp:simplePos x="0" y="0"/>
                <wp:positionH relativeFrom="column">
                  <wp:posOffset>-317500</wp:posOffset>
                </wp:positionH>
                <wp:positionV relativeFrom="paragraph">
                  <wp:posOffset>2029460</wp:posOffset>
                </wp:positionV>
                <wp:extent cx="6259830" cy="548640"/>
                <wp:effectExtent l="0" t="0" r="0" b="0"/>
                <wp:wrapNone/>
                <wp:docPr id="129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C3181" w:rsidRPr="000842F2" w:rsidRDefault="001C3181" w:rsidP="001C3181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主修课程: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C++,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Matlab,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PGA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封装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30C2" id="文本框 160" o:spid="_x0000_s1040" type="#_x0000_t202" style="position:absolute;margin-left:-25pt;margin-top:159.8pt;width:492.9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" filled="f" stroked="f">
                <v:textbox style="mso-fit-shape-to-text:t">
                  <w:txbxContent>
                    <w:p w:rsidR="001C3181" w:rsidRPr="000842F2" w:rsidRDefault="001C3181" w:rsidP="001C3181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主修课程: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C++,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Matlab,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PGA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封装</w:t>
                      </w:r>
                    </w:p>
                  </w:txbxContent>
                </v:textbox>
              </v:shap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AA9C0" wp14:editId="52EEDEAD">
                <wp:simplePos x="0" y="0"/>
                <wp:positionH relativeFrom="column">
                  <wp:posOffset>-352425</wp:posOffset>
                </wp:positionH>
                <wp:positionV relativeFrom="paragraph">
                  <wp:posOffset>1702435</wp:posOffset>
                </wp:positionV>
                <wp:extent cx="6259830" cy="548640"/>
                <wp:effectExtent l="0" t="0" r="0" b="0"/>
                <wp:wrapNone/>
                <wp:docPr id="73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42F2" w:rsidRPr="000842F2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.09 -- 201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.06     </w:t>
                            </w:r>
                            <w:r w:rsidR="00630DAE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南阳理工      电子信息工程</w:t>
                            </w:r>
                            <w:r w:rsidR="00277DD5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本科学历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A9C0" id="_x0000_s1041" type="#_x0000_t202" style="position:absolute;margin-left:-27.75pt;margin-top:134.05pt;width:492.9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" filled="f" stroked="f">
                <v:textbox style="mso-fit-shape-to-text:t">
                  <w:txbxContent>
                    <w:p w:rsidR="000842F2" w:rsidRPr="000842F2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.09 -- 201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.06     </w:t>
                      </w:r>
                      <w:r w:rsidR="00630DAE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南阳理工      电子信息工程</w:t>
                      </w:r>
                      <w:r w:rsidR="00277DD5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本科学历</w:t>
                      </w:r>
                    </w:p>
                  </w:txbxContent>
                </v:textbox>
              </v:shape>
            </w:pict>
          </mc:Fallback>
        </mc:AlternateContent>
      </w:r>
      <w:r w:rsidR="004C75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167F8" wp14:editId="525E55C2">
                <wp:simplePos x="0" y="0"/>
                <wp:positionH relativeFrom="column">
                  <wp:posOffset>-537210</wp:posOffset>
                </wp:positionH>
                <wp:positionV relativeFrom="paragraph">
                  <wp:posOffset>1823720</wp:posOffset>
                </wp:positionV>
                <wp:extent cx="76200" cy="76200"/>
                <wp:effectExtent l="0" t="0" r="19685" b="1968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860E71" id="椭圆 74" o:spid="_x0000_s1026" style="position:absolute;left:0;text-align:left;margin-left:-42.3pt;margin-top:143.6pt;width: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9645A4">
        <w:br w:type="page"/>
      </w:r>
    </w:p>
    <w:p w:rsidR="00E82D60" w:rsidRDefault="003D5B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C309AEC" wp14:editId="4FB43E41">
                <wp:simplePos x="0" y="0"/>
                <wp:positionH relativeFrom="column">
                  <wp:posOffset>-133233</wp:posOffset>
                </wp:positionH>
                <wp:positionV relativeFrom="paragraph">
                  <wp:posOffset>835862</wp:posOffset>
                </wp:positionV>
                <wp:extent cx="6259830" cy="6726169"/>
                <wp:effectExtent l="0" t="0" r="0" b="0"/>
                <wp:wrapNone/>
                <wp:docPr id="16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67261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4AD" w:rsidRDefault="00E05CF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 w:rsidR="00B93FE4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 w:rsidR="00F05914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-- 201</w:t>
                            </w:r>
                            <w:r w:rsidR="00684F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E5090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="0067574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A64AD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昂立</w:t>
                            </w:r>
                            <w:r w:rsidR="002837D5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教育</w:t>
                            </w:r>
                          </w:p>
                          <w:p w:rsidR="00384337" w:rsidRPr="003E4477" w:rsidRDefault="001A64AD" w:rsidP="003D5B0C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开发工具： </w:t>
                            </w:r>
                            <w:r w:rsidR="00FD56EB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w</w:t>
                            </w:r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ebstorm,</w:t>
                            </w:r>
                            <w:r w:rsidRPr="001A64AD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93"/>
                              <w:gridCol w:w="6963"/>
                            </w:tblGrid>
                            <w:tr w:rsidR="00B93FE4" w:rsidRPr="00B93FE4" w:rsidTr="009F13E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B93FE4" w:rsidRDefault="00B93FE4" w:rsidP="00B93FE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项目描述：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B93FE4" w:rsidRPr="00B93FE4" w:rsidRDefault="00B93FE4" w:rsidP="007E7527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“昂立”教育主要有首页，企业介绍，新闻中心，最新活动，课程订购，特色教学，校区分布，招贤纳士，投诉建议模块。</w:t>
                                  </w:r>
                                  <w:r w:rsid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项目上线地址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( </w:t>
                                  </w:r>
                                  <w:bookmarkStart w:id="2" w:name="OLE_LINK16"/>
                                  <w:bookmarkStart w:id="3" w:name="OLE_LINK17"/>
                                  <w:bookmarkStart w:id="4" w:name="OLE_LINK18"/>
                                  <w:bookmarkStart w:id="5" w:name="OLE_LINK19"/>
                                  <w:bookmarkStart w:id="6" w:name="OLE_LINK20"/>
                                  <w:bookmarkStart w:id="7" w:name="OLE_LINK21"/>
                                  <w:bookmarkStart w:id="8" w:name="OLE_LINK22"/>
                                  <w:bookmarkStart w:id="9" w:name="OLE_LINK23"/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www.onlyedu.com</w:t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B93FE4" w:rsidRPr="00B93FE4" w:rsidTr="009F13E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B93FE4" w:rsidRDefault="00B93FE4" w:rsidP="00B93FE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责任描述：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B93FE4" w:rsidRPr="00B93FE4" w:rsidRDefault="00B93FE4" w:rsidP="00F0591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1、与设计师合作，根据产品需求，分析并给出最优的页面前端结构解决方案和效果实现；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2</w:t>
                                  </w:r>
                                  <w:r w:rsidR="007E7527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、负责前端页面开发制作维护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 xml:space="preserve">3、最新动态的刷新及兼容问题的解决；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4、配合后台开发人员实现产品界面和功能。</w:t>
                                  </w:r>
                                </w:p>
                              </w:tc>
                            </w:tr>
                          </w:tbl>
                          <w:p w:rsidR="00F05914" w:rsidRDefault="003D5B0C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1、与U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设计师配合给出解决问题的最优方案</w:t>
                            </w:r>
                          </w:p>
                          <w:p w:rsidR="00D53DA8" w:rsidRDefault="003D5B0C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2、负责前端</w:t>
                            </w:r>
                          </w:p>
                          <w:p w:rsidR="003D5B0C" w:rsidRDefault="003D5B0C" w:rsidP="00D53DA8">
                            <w:pPr>
                              <w:pStyle w:val="a5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2017.</w:t>
                            </w:r>
                            <w:r w:rsidR="00E5090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-- 2017.</w:t>
                            </w:r>
                            <w:r w:rsidR="00E5090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极速点餐app</w:t>
                            </w:r>
                          </w:p>
                          <w:p w:rsidR="00FD56EB" w:rsidRDefault="003D5B0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开发工具：</w:t>
                            </w:r>
                            <w:bookmarkStart w:id="10" w:name="OLE_LINK24"/>
                            <w:bookmarkStart w:id="11" w:name="OLE_LINK25"/>
                            <w:r w:rsidR="00E90B76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w</w:t>
                            </w:r>
                            <w:r w:rsidR="00E90B7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ebstorm</w:t>
                            </w:r>
                            <w:bookmarkEnd w:id="10"/>
                            <w:bookmarkEnd w:id="11"/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FD56EB" w:rsidRP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D56EB" w:rsidRPr="001A64AD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:rsidR="00D53DA8" w:rsidRDefault="003D5B0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项目描述：app由主页，弹窗页，详情页，购物车页，</w:t>
                            </w:r>
                            <w:r w:rsidR="00D53DA8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用户信息页，登录和注册页。项</w:t>
                            </w:r>
                          </w:p>
                          <w:p w:rsidR="003D5B0C" w:rsidRDefault="00D53DA8" w:rsidP="00D53DA8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目上线地址(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www.github.com)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93"/>
                              <w:gridCol w:w="6963"/>
                            </w:tblGrid>
                            <w:tr w:rsidR="003D5B0C" w:rsidRPr="00B93FE4" w:rsidTr="006C7E2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3D5B0C" w:rsidRPr="00B93FE4" w:rsidRDefault="003D5B0C" w:rsidP="003D5B0C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责任描述：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3D5B0C" w:rsidRPr="00B93FE4" w:rsidRDefault="003D5B0C" w:rsidP="00504903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1、</w:t>
                                  </w:r>
                                  <w:r w:rsidR="00D53DA8" w:rsidRP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负责网站前端维护及性能优化，完成web</w:t>
                                  </w:r>
                                  <w:r w:rsidR="00930647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前端页面</w:t>
                                  </w:r>
                                  <w:r w:rsidR="00D53DA8" w:rsidRP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代码编写工作。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、</w:t>
                                  </w:r>
                                  <w:r w:rsidR="00504903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修复迭代产生的</w:t>
                                  </w:r>
                                  <w:r w:rsidR="00504903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bug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 xml:space="preserve">3、最新动态的刷新及兼容问题的解决；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4、</w:t>
                                  </w:r>
                                  <w:r w:rsidR="00D53DA8" w:rsidRP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利用ajax 异步请求渲染数据，和后台人员工作对接。</w:t>
                                  </w:r>
                                </w:p>
                              </w:tc>
                            </w:tr>
                          </w:tbl>
                          <w:p w:rsidR="003D5B0C" w:rsidRDefault="00E90B76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017.10--2018.05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微信小程序</w:t>
                            </w:r>
                          </w:p>
                          <w:p w:rsidR="00FD56EB" w:rsidRDefault="00E90B76" w:rsidP="00FD56EB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开发工具V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isual Studio</w:t>
                            </w:r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0647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Code</w:t>
                            </w:r>
                          </w:p>
                          <w:p w:rsidR="00930647" w:rsidRDefault="00930647" w:rsidP="00FD56EB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90B76" w:rsidRPr="003D5B0C" w:rsidRDefault="00E90B76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D5B0C" w:rsidRPr="003D5B0C" w:rsidRDefault="003D5B0C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9AEC" id="_x0000_s1042" type="#_x0000_t202" style="position:absolute;left:0;text-align:left;margin-left:-10.5pt;margin-top:65.8pt;width:492.9pt;height:529.6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" filled="f" stroked="f">
                <v:textbox>
                  <w:txbxContent>
                    <w:p w:rsidR="001A64AD" w:rsidRDefault="00E05CF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 w:rsidR="00B93FE4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</w:t>
                      </w:r>
                      <w:r w:rsidR="00F05914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-- 201</w:t>
                      </w:r>
                      <w:r w:rsidR="00684F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E5090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="00675742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1A64AD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昂立</w:t>
                      </w:r>
                      <w:r w:rsidR="002837D5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教育</w:t>
                      </w:r>
                    </w:p>
                    <w:p w:rsidR="00384337" w:rsidRPr="003E4477" w:rsidRDefault="001A64AD" w:rsidP="003D5B0C">
                      <w:pPr>
                        <w:pStyle w:val="a5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开发工具： </w:t>
                      </w:r>
                      <w:r w:rsidR="00FD56EB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w</w:t>
                      </w:r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ebstorm,</w:t>
                      </w:r>
                      <w:r w:rsidRPr="001A64AD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P</w:t>
                      </w:r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93"/>
                        <w:gridCol w:w="6963"/>
                      </w:tblGrid>
                      <w:tr w:rsidR="00B93FE4" w:rsidRPr="00B93FE4" w:rsidTr="009F13E1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B93FE4" w:rsidRDefault="00B93FE4" w:rsidP="00B93FE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项目描述：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B93FE4" w:rsidRPr="00B93FE4" w:rsidRDefault="00B93FE4" w:rsidP="007E7527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“昂立”教育主要有首页，企业介绍，新闻中心，最新活动，课程订购，特色教学，校区分布，招贤纳士，投诉建议模块。</w:t>
                            </w:r>
                            <w:r w:rsid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项目上线地址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( </w:t>
                            </w:r>
                            <w:bookmarkStart w:id="12" w:name="OLE_LINK16"/>
                            <w:bookmarkStart w:id="13" w:name="OLE_LINK17"/>
                            <w:bookmarkStart w:id="14" w:name="OLE_LINK18"/>
                            <w:bookmarkStart w:id="15" w:name="OLE_LINK19"/>
                            <w:bookmarkStart w:id="16" w:name="OLE_LINK20"/>
                            <w:bookmarkStart w:id="17" w:name="OLE_LINK21"/>
                            <w:bookmarkStart w:id="18" w:name="OLE_LINK22"/>
                            <w:bookmarkStart w:id="19" w:name="OLE_LINK23"/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www.onlyedu.com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)</w:t>
                            </w:r>
                          </w:p>
                        </w:tc>
                      </w:tr>
                      <w:tr w:rsidR="00B93FE4" w:rsidRPr="00B93FE4" w:rsidTr="009F13E1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B93FE4" w:rsidRDefault="00B93FE4" w:rsidP="00B93FE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责任描述：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B93FE4" w:rsidRPr="00B93FE4" w:rsidRDefault="00B93FE4" w:rsidP="00F0591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1、与设计师合作，根据产品需求，分析并给出最优的页面前端结构解决方案和效果实现；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2</w:t>
                            </w:r>
                            <w:r w:rsidR="007E7527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、负责前端页面开发制作维护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 xml:space="preserve">3、最新动态的刷新及兼容问题的解决；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4、配合后台开发人员实现产品界面和功能。</w:t>
                            </w:r>
                          </w:p>
                        </w:tc>
                      </w:tr>
                    </w:tbl>
                    <w:p w:rsidR="00F05914" w:rsidRDefault="003D5B0C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1、与U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设计师配合给出解决问题的最优方案</w:t>
                      </w:r>
                    </w:p>
                    <w:p w:rsidR="00D53DA8" w:rsidRDefault="003D5B0C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2、负责前端</w:t>
                      </w:r>
                    </w:p>
                    <w:p w:rsidR="003D5B0C" w:rsidRDefault="003D5B0C" w:rsidP="00D53DA8">
                      <w:pPr>
                        <w:pStyle w:val="a5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2017.</w:t>
                      </w:r>
                      <w:r w:rsidR="00E5090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-- 2017.</w:t>
                      </w:r>
                      <w:r w:rsidR="00E5090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极速点餐app</w:t>
                      </w:r>
                    </w:p>
                    <w:p w:rsidR="00FD56EB" w:rsidRDefault="003D5B0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开发工具：</w:t>
                      </w:r>
                      <w:bookmarkStart w:id="20" w:name="OLE_LINK24"/>
                      <w:bookmarkStart w:id="21" w:name="OLE_LINK25"/>
                      <w:r w:rsidR="00E90B76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w</w:t>
                      </w:r>
                      <w:r w:rsidR="00E90B7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ebstorm</w:t>
                      </w:r>
                      <w:bookmarkEnd w:id="20"/>
                      <w:bookmarkEnd w:id="21"/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FD56EB" w:rsidRP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D56EB" w:rsidRPr="001A64AD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P</w:t>
                      </w:r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</w:p>
                    <w:p w:rsidR="00D53DA8" w:rsidRDefault="003D5B0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项目描述：app由主页，弹窗页，详情页，购物车页，</w:t>
                      </w:r>
                      <w:r w:rsidR="00D53DA8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用户信息页，登录和注册页。项</w:t>
                      </w:r>
                    </w:p>
                    <w:p w:rsidR="003D5B0C" w:rsidRDefault="00D53DA8" w:rsidP="00D53DA8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目上线地址(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www.github.com)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93"/>
                        <w:gridCol w:w="6963"/>
                      </w:tblGrid>
                      <w:tr w:rsidR="003D5B0C" w:rsidRPr="00B93FE4" w:rsidTr="006C7E25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3D5B0C" w:rsidRPr="00B93FE4" w:rsidRDefault="003D5B0C" w:rsidP="003D5B0C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责任描述：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3D5B0C" w:rsidRPr="00B93FE4" w:rsidRDefault="003D5B0C" w:rsidP="00504903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1、</w:t>
                            </w:r>
                            <w:r w:rsidR="00D53DA8" w:rsidRP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负责网站前端维护及性能优化，完成web</w:t>
                            </w:r>
                            <w:r w:rsidR="00930647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前端页面</w:t>
                            </w:r>
                            <w:r w:rsidR="00D53DA8" w:rsidRP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代码编写工作。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、</w:t>
                            </w:r>
                            <w:r w:rsidR="0050490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修复迭代产生的</w:t>
                            </w:r>
                            <w:r w:rsidR="0050490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bug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 xml:space="preserve">3、最新动态的刷新及兼容问题的解决；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4、</w:t>
                            </w:r>
                            <w:r w:rsidR="00D53DA8" w:rsidRP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利用ajax 异步请求渲染数据，和后台人员工作对接。</w:t>
                            </w:r>
                          </w:p>
                        </w:tc>
                      </w:tr>
                    </w:tbl>
                    <w:p w:rsidR="003D5B0C" w:rsidRDefault="00E90B76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017.10--2018.05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微信小程序</w:t>
                      </w:r>
                    </w:p>
                    <w:p w:rsidR="00FD56EB" w:rsidRDefault="00E90B76" w:rsidP="00FD56EB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开发工具V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isual Studio</w:t>
                      </w:r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30647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Code</w:t>
                      </w:r>
                    </w:p>
                    <w:p w:rsidR="00930647" w:rsidRDefault="00930647" w:rsidP="00FD56EB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:rsidR="00E90B76" w:rsidRPr="003D5B0C" w:rsidRDefault="00E90B76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:rsidR="003D5B0C" w:rsidRPr="003D5B0C" w:rsidRDefault="003D5B0C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52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70753D1" wp14:editId="7F2748DF">
                <wp:simplePos x="0" y="0"/>
                <wp:positionH relativeFrom="column">
                  <wp:posOffset>-545465</wp:posOffset>
                </wp:positionH>
                <wp:positionV relativeFrom="paragraph">
                  <wp:posOffset>3890258</wp:posOffset>
                </wp:positionV>
                <wp:extent cx="76200" cy="76200"/>
                <wp:effectExtent l="0" t="0" r="19685" b="196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4DAB9F6" id="椭圆 30" o:spid="_x0000_s1026" style="position:absolute;left:0;text-align:left;margin-left:-42.95pt;margin-top:306.3pt;width:6pt;height: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" fillcolor="#8aa8ae" strokecolor="window" strokeweight="1pt">
                <v:stroke joinstyle="miter"/>
              </v:oval>
            </w:pict>
          </mc:Fallback>
        </mc:AlternateContent>
      </w:r>
      <w:r w:rsidR="001A64A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238BF3" wp14:editId="6BBCA358">
                <wp:simplePos x="0" y="0"/>
                <wp:positionH relativeFrom="column">
                  <wp:posOffset>-555018</wp:posOffset>
                </wp:positionH>
                <wp:positionV relativeFrom="paragraph">
                  <wp:posOffset>943610</wp:posOffset>
                </wp:positionV>
                <wp:extent cx="76200" cy="76200"/>
                <wp:effectExtent l="0" t="0" r="19685" b="196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98B528" id="椭圆 29" o:spid="_x0000_s1026" style="position:absolute;left:0;text-align:left;margin-left:-43.7pt;margin-top:74.3pt;width:6pt;height: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C3201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ED35E68" wp14:editId="4DD983F0">
                <wp:simplePos x="0" y="0"/>
                <wp:positionH relativeFrom="column">
                  <wp:posOffset>680665</wp:posOffset>
                </wp:positionH>
                <wp:positionV relativeFrom="paragraph">
                  <wp:posOffset>580471</wp:posOffset>
                </wp:positionV>
                <wp:extent cx="5126990" cy="0"/>
                <wp:effectExtent l="0" t="0" r="355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63315" id="直接连接符 54" o:spid="_x0000_s1026" style="position:absolute;left:0;text-align:lef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45.7pt" to="457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" strokecolor="#8aa8ae" strokeweight="1.5pt">
                <v:stroke joinstyle="miter"/>
              </v:line>
            </w:pict>
          </mc:Fallback>
        </mc:AlternateContent>
      </w:r>
      <w:r w:rsidR="0059236B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CA764F5" wp14:editId="2CD8CB85">
                <wp:simplePos x="0" y="0"/>
                <wp:positionH relativeFrom="column">
                  <wp:posOffset>-545465</wp:posOffset>
                </wp:positionH>
                <wp:positionV relativeFrom="paragraph">
                  <wp:posOffset>7115175</wp:posOffset>
                </wp:positionV>
                <wp:extent cx="76200" cy="76200"/>
                <wp:effectExtent l="0" t="0" r="19685" b="196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52EF749" id="椭圆 32" o:spid="_x0000_s1026" style="position:absolute;left:0;text-align:left;margin-left:-42.95pt;margin-top:560.25pt;width:6pt;height: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4046FDB" wp14:editId="0943E36D">
                <wp:simplePos x="0" y="0"/>
                <wp:positionH relativeFrom="column">
                  <wp:posOffset>-507365</wp:posOffset>
                </wp:positionH>
                <wp:positionV relativeFrom="paragraph">
                  <wp:posOffset>589915</wp:posOffset>
                </wp:positionV>
                <wp:extent cx="0" cy="7461250"/>
                <wp:effectExtent l="0" t="0" r="19050" b="260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6C8DF" id="直接连接符 28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6.45pt" to="-39.95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" strokecolor="#8aa8ae" strokeweight="1.5pt">
                <v:stroke joinstyle="miter"/>
              </v:lin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C788F4A" wp14:editId="081DB053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7007860" cy="10044430"/>
                <wp:effectExtent l="323850" t="361950" r="326390" b="3568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C45563" id="矩形 3" o:spid="_x0000_s1026" style="position:absolute;left:0;text-align:left;margin-left:0;margin-top:-46.5pt;width:551.8pt;height:790.9pt;z-index:251608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" fillcolor="window" strokecolor="window" strokeweight="2.25pt">
                <v:stroke linestyle="thinThin"/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6021A98" wp14:editId="49C32D22">
                <wp:simplePos x="0" y="0"/>
                <wp:positionH relativeFrom="column">
                  <wp:posOffset>-544830</wp:posOffset>
                </wp:positionH>
                <wp:positionV relativeFrom="paragraph">
                  <wp:posOffset>492976</wp:posOffset>
                </wp:positionV>
                <wp:extent cx="80010" cy="152400"/>
                <wp:effectExtent l="0" t="0" r="0" b="63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C04D" id="KSO_Shape" o:spid="_x0000_s1026" style="position:absolute;left:0;text-align:left;margin-left:-42.9pt;margin-top:38.8pt;width:6.3pt;height:1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63617,3363303;19179972,3586132;18908164,4226746;18490006,5166801;17932439,6336649;17416706,7318481;17026407,7993931;16608249,8683307;16169173,9365720;15702216,10034184;15200413,10681784;14677692,11294546;23619523,33222161;0,33222161;9171828,11788967;8621225,11176181;8098528,10521619;7589759,9832243;7115814,9122003;6662810,8397814;6244652,7673624;5854352,6956398;5178316,5626385;4655595,4484388;4286213,3627908;4063205,3091735;4146827,3008159;4551056,2666965;4997119,2311845;5582545,1907962;6286463,1483192;7108850,1051459;7568842,856504;8042764,661525;8551532,494397;9081218,341195;9638761,208904;10210258,104440;10809637,34813;11422968,0;12057169,6963;12719276,55701;13395312,153202;14078313,299419;14789219,494397;15507066,752040;16238866,1072347;16984596,1455341;17744254,1907962;18510900,2437173;19291476,3042996" o:connectangles="0,0,0,0,0,0,0,0,0,0,0,0,0,0,0,0,0,0,0,0,0,0,0,0,0,0,0,0,0,0,0,0,0,0,0,0,0,0,0,0,0,0,0,0,0,0,0,0,0,0,0"/>
              </v:shape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FA74B30" wp14:editId="2FFC6879">
                <wp:simplePos x="0" y="0"/>
                <wp:positionH relativeFrom="column">
                  <wp:posOffset>-300990</wp:posOffset>
                </wp:positionH>
                <wp:positionV relativeFrom="paragraph">
                  <wp:posOffset>422662</wp:posOffset>
                </wp:positionV>
                <wp:extent cx="1313180" cy="307975"/>
                <wp:effectExtent l="0" t="0" r="0" b="0"/>
                <wp:wrapNone/>
                <wp:docPr id="15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2D60" w:rsidRDefault="000842F2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74B30" id="_x0000_s1043" type="#_x0000_t202" style="position:absolute;left:0;text-align:left;margin-left:-23.7pt;margin-top:33.3pt;width:103.4pt;height:24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" filled="f" stroked="f">
                <v:textbox style="mso-fit-shape-to-text:t">
                  <w:txbxContent>
                    <w:p w:rsidR="00E82D60" w:rsidRDefault="000842F2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6C40BB" wp14:editId="07FC2ED6">
                <wp:simplePos x="0" y="0"/>
                <wp:positionH relativeFrom="column">
                  <wp:posOffset>-356235</wp:posOffset>
                </wp:positionH>
                <wp:positionV relativeFrom="paragraph">
                  <wp:posOffset>459740</wp:posOffset>
                </wp:positionV>
                <wp:extent cx="1021080" cy="238125"/>
                <wp:effectExtent l="0" t="0" r="26670" b="101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BCBB8A" id="矩形 49" o:spid="_x0000_s1026" style="position:absolute;left:0;text-align:left;margin-left:-28.05pt;margin-top:36.2pt;width:80.4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" filled="f" strokecolor="#8aa8ae" strokeweight="1.5pt"/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09D869B" wp14:editId="6641D15B">
                <wp:simplePos x="0" y="0"/>
                <wp:positionH relativeFrom="column">
                  <wp:posOffset>-618490</wp:posOffset>
                </wp:positionH>
                <wp:positionV relativeFrom="paragraph">
                  <wp:posOffset>459740</wp:posOffset>
                </wp:positionV>
                <wp:extent cx="238125" cy="238125"/>
                <wp:effectExtent l="0" t="0" r="1016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249451" id="矩形 23" o:spid="_x0000_s1026" style="position:absolute;left:0;text-align:left;margin-left:-48.7pt;margin-top:36.2pt;width:18.75pt;height:18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" fillcolor="#8aa8ae" strokecolor="#8aa8ae" strokeweight="1.5pt"/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6098361" wp14:editId="3601C242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7CD7EF" id="矩形 2" o:spid="_x0000_s1026" style="position:absolute;left:0;text-align:left;margin-left:544.05pt;margin-top:-72.5pt;width:595.25pt;height:841.9pt;z-index:2516070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" fillcolor="#8eadb4" stroked="f" strokeweight="1pt">
                <w10:wrap anchorx="page"/>
              </v:rect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C862348" wp14:editId="41048208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63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E82D60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675742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62348" id="组合 4" o:spid="_x0000_s1044" style="position:absolute;left:0;text-align:left;margin-left:208.1pt;margin-top:-44.1pt;width:268.7pt;height:40.7pt;z-index:251609088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">
                <v:shape id="文本框 71" o:spid="_x0000_s1045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E82D60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46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675742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4FD56EE" wp14:editId="65FCC31F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4A313AF" id="梯形 6" o:spid="_x0000_s1026" style="position:absolute;left:0;text-align:left;margin-left:392.85pt;margin-top:701.55pt;width:126.25pt;height:31.2pt;rotation:45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CD67439" wp14:editId="3A358121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A33F" id="组合 7" o:spid="_x0000_s1026" style="position:absolute;left:0;text-align:left;margin-left:405.15pt;margin-top:667.25pt;width:83.15pt;height:83.15pt;rotation:180;z-index:251611136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">
                <v:line id="直接连接符 61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gaMUAAADbAAAADwAAAGRycy9kb3ducmV2LnhtbESPT2vCQBTE7wW/w/IEL6Vu7EFK6ipF&#10;TCiKBf+g10f2NQlm34bsahI/fbcgeBxm5jfMbNGZStyocaVlBZNxBII4s7rkXMHxkLx9gHAeWWNl&#10;mRT05GAxH7zMMNa25R3d9j4XAcIuRgWF93UspcsKMujGtiYO3q9tDPogm1zqBtsAN5V8j6KpNFhy&#10;WCiwpmVB2WV/NQrO6as2drN1x2TXb6t1lK5+7ielRsPu6xOEp84/w4/2t1YwncD/l/A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NgaMUAAADbAAAADwAAAAAAAAAA&#10;AAAAAAChAgAAZHJzL2Rvd25yZXYueG1sUEsFBgAAAAAEAAQA+QAAAJMDAAAAAA==&#10;" strokecolor="window" strokeweight=".5pt">
                  <v:stroke dashstyle="dash" joinstyle="miter"/>
                </v:line>
                <v:line id="直接连接符 62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+H8YAAADbAAAADwAAAGRycy9kb3ducmV2LnhtbESPQWvCQBSE74X+h+UVeil1Uw9BUjdS&#10;pEppiWAMen1kX5Ng9m3IbmPsr3cFweMwM98w88VoWjFQ7xrLCt4mEQji0uqGKwXFbvU6A+E8ssbW&#10;Mik4k4NF+vgwx0TbE29pyH0lAoRdggpq77tESlfWZNBNbEccvF/bG/RB9pXUPZ4C3LRyGkWxNNhw&#10;WKixo2VN5TH/MwoO6xdt7E/mitX2nLXf0fpz879X6vlp/HgH4Wn09/Ct/aUVxFO4fgk/QK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x/h/GAAAA2wAAAA8AAAAAAAAA&#10;AAAAAAAAoQIAAGRycy9kb3ducmV2LnhtbFBLBQYAAAAABAAEAPkAAACUAwAAAAA=&#10;" strokecolor="window" strokeweight=".5pt">
                  <v:stroke dashstyle="dash" joinstyle="miter"/>
                </v:lin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1A7A156" wp14:editId="06E52BA0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10053A" id="梯形 8" o:spid="_x0000_s1026" style="position:absolute;left:0;text-align:left;margin-left:-103.95pt;margin-top:-32.45pt;width:126.25pt;height:31.2pt;rotation:-45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0C74243" wp14:editId="1745D37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19633" id="组合 9" o:spid="_x0000_s1026" style="position:absolute;left:0;text-align:left;margin-left:-73.5pt;margin-top:-50.05pt;width:83.15pt;height:83.15pt;z-index:251613184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">
                <v:line id="直接连接符 59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m08YAAADbAAAADwAAAGRycy9kb3ducmV2LnhtbESP3WrCQBSE74W+w3KE3kjdWGhpU9cg&#10;YkJpseAP9vaQPSah2bMhu43Rp3cFwcthZr5hpklvatFR6yrLCibjCARxbnXFhYLdNn16A+E8ssba&#10;Mik4kYNk9jCYYqztkdfUbXwhAoRdjApK75tYSpeXZNCNbUMcvINtDfog20LqFo8Bbmr5HEWv0mDF&#10;YaHEhhYl5X+bf6PgNxtpY79XbpeuT6v6K8qWP+e9Uo/Dfv4BwlPv7+Fb+1MreHmH65fwA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5ptPGAAAA2wAAAA8AAAAAAAAA&#10;AAAAAAAAoQIAAGRycy9kb3ducmV2LnhtbFBLBQYAAAAABAAEAPkAAACUAwAAAAA=&#10;" strokecolor="window" strokeweight=".5pt">
                  <v:stroke dashstyle="dash" joinstyle="miter"/>
                </v:line>
                <v:line id="直接连接符 60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F88MAAADbAAAADwAAAGRycy9kb3ducmV2LnhtbERPTWvCQBC9F/oflil4KbppD0FSN6GU&#10;RoqiECt6HbJjEpqdDdltTPz13UPB4+N9r7LRtGKg3jWWFbwsIhDEpdUNVwqO3/l8CcJ5ZI2tZVIw&#10;kYMsfXxYYaLtlQsaDr4SIYRdggpq77tESlfWZNAtbEccuIvtDfoA+0rqHq8h3LTyNYpiabDh0FBj&#10;Rx81lT+HX6PgvH7Wxm537pgX067dROvP/e2k1OxpfH8D4Wn0d/G/+0sriMP6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vxfP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</w:p>
    <w:sectPr w:rsidR="00E8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C2A" w:rsidRDefault="00EC2C2A" w:rsidP="003D4072">
      <w:r>
        <w:separator/>
      </w:r>
    </w:p>
  </w:endnote>
  <w:endnote w:type="continuationSeparator" w:id="0">
    <w:p w:rsidR="00EC2C2A" w:rsidRDefault="00EC2C2A" w:rsidP="003D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宋刻本秀楷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C2A" w:rsidRDefault="00EC2C2A" w:rsidP="003D4072">
      <w:r>
        <w:separator/>
      </w:r>
    </w:p>
  </w:footnote>
  <w:footnote w:type="continuationSeparator" w:id="0">
    <w:p w:rsidR="00EC2C2A" w:rsidRDefault="00EC2C2A" w:rsidP="003D4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B2273"/>
    <w:rsid w:val="00024F1E"/>
    <w:rsid w:val="00060998"/>
    <w:rsid w:val="00075D40"/>
    <w:rsid w:val="000842F2"/>
    <w:rsid w:val="0008437E"/>
    <w:rsid w:val="000F7256"/>
    <w:rsid w:val="00166E40"/>
    <w:rsid w:val="001A64AD"/>
    <w:rsid w:val="001C3181"/>
    <w:rsid w:val="0022063F"/>
    <w:rsid w:val="00237E97"/>
    <w:rsid w:val="00261380"/>
    <w:rsid w:val="00265944"/>
    <w:rsid w:val="00277DD5"/>
    <w:rsid w:val="002837D5"/>
    <w:rsid w:val="002B0FC5"/>
    <w:rsid w:val="002B1AA5"/>
    <w:rsid w:val="00384337"/>
    <w:rsid w:val="003D4072"/>
    <w:rsid w:val="003D5B0C"/>
    <w:rsid w:val="003E4477"/>
    <w:rsid w:val="00404045"/>
    <w:rsid w:val="004C7556"/>
    <w:rsid w:val="0050384A"/>
    <w:rsid w:val="00504903"/>
    <w:rsid w:val="005755A5"/>
    <w:rsid w:val="0059236B"/>
    <w:rsid w:val="005F4EC0"/>
    <w:rsid w:val="00630DAE"/>
    <w:rsid w:val="00631FA6"/>
    <w:rsid w:val="00675742"/>
    <w:rsid w:val="00684F70"/>
    <w:rsid w:val="006D7244"/>
    <w:rsid w:val="007D060A"/>
    <w:rsid w:val="007D34A1"/>
    <w:rsid w:val="007E7527"/>
    <w:rsid w:val="00812435"/>
    <w:rsid w:val="00824B22"/>
    <w:rsid w:val="00900014"/>
    <w:rsid w:val="009303CC"/>
    <w:rsid w:val="00930647"/>
    <w:rsid w:val="009645A4"/>
    <w:rsid w:val="009C140B"/>
    <w:rsid w:val="009D6459"/>
    <w:rsid w:val="009F3E8B"/>
    <w:rsid w:val="00A1323D"/>
    <w:rsid w:val="00A20D72"/>
    <w:rsid w:val="00A2429F"/>
    <w:rsid w:val="00AC3201"/>
    <w:rsid w:val="00B2406B"/>
    <w:rsid w:val="00B34554"/>
    <w:rsid w:val="00B516F1"/>
    <w:rsid w:val="00B75149"/>
    <w:rsid w:val="00B93FE4"/>
    <w:rsid w:val="00BC0083"/>
    <w:rsid w:val="00BC067B"/>
    <w:rsid w:val="00C4534F"/>
    <w:rsid w:val="00C754FA"/>
    <w:rsid w:val="00C85366"/>
    <w:rsid w:val="00CB5F6D"/>
    <w:rsid w:val="00CE6270"/>
    <w:rsid w:val="00D05707"/>
    <w:rsid w:val="00D53DA8"/>
    <w:rsid w:val="00DA4B33"/>
    <w:rsid w:val="00DD0846"/>
    <w:rsid w:val="00E05CFC"/>
    <w:rsid w:val="00E5090B"/>
    <w:rsid w:val="00E82D60"/>
    <w:rsid w:val="00E90B76"/>
    <w:rsid w:val="00EC2C2A"/>
    <w:rsid w:val="00F05914"/>
    <w:rsid w:val="00F06F98"/>
    <w:rsid w:val="00F24E1E"/>
    <w:rsid w:val="00F85081"/>
    <w:rsid w:val="00FD560E"/>
    <w:rsid w:val="00FD56EB"/>
    <w:rsid w:val="102F4046"/>
    <w:rsid w:val="1C8B2273"/>
    <w:rsid w:val="241657BE"/>
    <w:rsid w:val="26900C9F"/>
    <w:rsid w:val="5228124C"/>
    <w:rsid w:val="65DA03B6"/>
    <w:rsid w:val="706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F2E56A8-1A70-4084-BF66-660A5259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1\AppData\Roaming\kingsoft\office6\templates\download\&#40664;&#35748;\&#12304;&#20114;&#32852;&#32593;&#31616;&#21382;&#12305;&#24212;&#23626;&#29983;&#24212;&#32856;&#20114;&#32852;&#32593;&#20135;&#21697;&#2370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【互联网简历】应届生应聘互联网产品岗简历.docx</Template>
  <TotalTime>702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web</cp:lastModifiedBy>
  <cp:revision>57</cp:revision>
  <dcterms:created xsi:type="dcterms:W3CDTF">2017-08-16T08:43:00Z</dcterms:created>
  <dcterms:modified xsi:type="dcterms:W3CDTF">2018-11-06T05:59:00Z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